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786CF0">
      <w:proofErr w:type="spellStart"/>
      <w:r w:rsidRPr="00786CF0">
        <w:t>LeaderShip</w:t>
      </w:r>
      <w:proofErr w:type="spellEnd"/>
    </w:p>
    <w:p w:rsidR="00786CF0" w:rsidRPr="002A6FCF" w:rsidRDefault="00786CF0" w:rsidP="002A6F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6FCF">
        <w:rPr>
          <w:rFonts w:ascii="Helvetica" w:eastAsia="Times New Roman" w:hAnsi="Helvetica" w:cs="Helvetica"/>
          <w:color w:val="000000"/>
          <w:sz w:val="21"/>
          <w:szCs w:val="21"/>
        </w:rPr>
        <w:t>ACL Short Paper</w:t>
      </w:r>
    </w:p>
    <w:p w:rsidR="00786CF0" w:rsidRPr="002A6FCF" w:rsidRDefault="00786CF0" w:rsidP="002A6F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6FCF">
        <w:rPr>
          <w:rFonts w:ascii="Helvetica" w:eastAsia="Times New Roman" w:hAnsi="Helvetica" w:cs="Helvetica"/>
          <w:color w:val="000000"/>
          <w:sz w:val="21"/>
          <w:szCs w:val="21"/>
        </w:rPr>
        <w:t>Deadline: 03/12/2014</w:t>
      </w:r>
    </w:p>
    <w:p w:rsidR="00786CF0" w:rsidRDefault="00786CF0"/>
    <w:p w:rsidR="00786CF0" w:rsidRDefault="00542C2C">
      <w:r w:rsidRPr="00542C2C">
        <w:t>DSTC Challenge 2</w:t>
      </w:r>
    </w:p>
    <w:p w:rsidR="00542C2C" w:rsidRPr="00542C2C" w:rsidRDefault="00542C2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42C2C">
        <w:rPr>
          <w:rFonts w:ascii="Helvetica" w:eastAsia="Times New Roman" w:hAnsi="Helvetica" w:cs="Helvetica"/>
          <w:color w:val="000000"/>
          <w:sz w:val="21"/>
          <w:szCs w:val="21"/>
        </w:rPr>
        <w:t>SigDial</w:t>
      </w:r>
      <w:proofErr w:type="spellEnd"/>
      <w:r w:rsidRPr="00542C2C">
        <w:rPr>
          <w:rFonts w:ascii="Helvetica" w:eastAsia="Times New Roman" w:hAnsi="Helvetica" w:cs="Helvetica"/>
          <w:color w:val="000000"/>
          <w:sz w:val="21"/>
          <w:szCs w:val="21"/>
        </w:rPr>
        <w:t xml:space="preserve"> 2014</w:t>
      </w:r>
    </w:p>
    <w:p w:rsidR="00542C2C" w:rsidRPr="00542C2C" w:rsidRDefault="00542C2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2C2C">
        <w:rPr>
          <w:rFonts w:ascii="Helvetica" w:eastAsia="Times New Roman" w:hAnsi="Helvetica" w:cs="Helvetica"/>
          <w:color w:val="000000"/>
          <w:sz w:val="21"/>
          <w:szCs w:val="21"/>
        </w:rPr>
        <w:t>Deadline: 03/05/201</w:t>
      </w:r>
      <w:r w:rsidR="003E2945"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bookmarkStart w:id="0" w:name="_GoBack"/>
      <w:bookmarkEnd w:id="0"/>
      <w:r w:rsidRPr="00542C2C">
        <w:rPr>
          <w:rFonts w:ascii="Helvetica" w:eastAsia="Times New Roman" w:hAnsi="Helvetica" w:cs="Helvetica"/>
          <w:color w:val="000000"/>
          <w:sz w:val="21"/>
          <w:szCs w:val="21"/>
        </w:rPr>
        <w:t>4</w:t>
      </w:r>
    </w:p>
    <w:p w:rsidR="00542C2C" w:rsidRDefault="00542C2C"/>
    <w:p w:rsidR="00542C2C" w:rsidRDefault="0042777C">
      <w:r w:rsidRPr="0042777C">
        <w:t xml:space="preserve">DSTC </w:t>
      </w:r>
      <w:proofErr w:type="spellStart"/>
      <w:r w:rsidRPr="0042777C">
        <w:t>Challange</w:t>
      </w:r>
      <w:proofErr w:type="spellEnd"/>
      <w:r w:rsidRPr="0042777C">
        <w:t xml:space="preserve"> 1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SigDial</w:t>
      </w:r>
      <w:proofErr w:type="spellEnd"/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 xml:space="preserve"> 2014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Deadline: 03/05/2014</w:t>
      </w:r>
    </w:p>
    <w:p w:rsidR="0042777C" w:rsidRDefault="0042777C"/>
    <w:p w:rsidR="0042777C" w:rsidRDefault="0042777C">
      <w:r w:rsidRPr="0042777C">
        <w:t>Extend Cost Matric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Simulation the Unbalance Degree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3-way Classification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New Model</w:t>
      </w:r>
    </w:p>
    <w:p w:rsidR="0042777C" w:rsidRPr="00FC2F42" w:rsidRDefault="0042777C" w:rsidP="00FC2F42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color w:val="000000"/>
          <w:sz w:val="21"/>
          <w:szCs w:val="21"/>
        </w:rPr>
        <w:t>Design Space</w:t>
      </w:r>
    </w:p>
    <w:p w:rsidR="0042777C" w:rsidRPr="0042777C" w:rsidRDefault="0042777C" w:rsidP="00F77ECF">
      <w:pPr>
        <w:pStyle w:val="ListParagraph"/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2777C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</w:rPr>
        <w:t>Journal of Natural Language Engineering</w:t>
      </w:r>
    </w:p>
    <w:p w:rsidR="00786CF0" w:rsidRDefault="00786CF0"/>
    <w:sectPr w:rsidR="0078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EDF"/>
    <w:multiLevelType w:val="hybridMultilevel"/>
    <w:tmpl w:val="CBFE5A40"/>
    <w:lvl w:ilvl="0" w:tplc="85FA6CF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CF"/>
    <w:rsid w:val="000E02CF"/>
    <w:rsid w:val="002A6FCF"/>
    <w:rsid w:val="003E2945"/>
    <w:rsid w:val="0042777C"/>
    <w:rsid w:val="00542C2C"/>
    <w:rsid w:val="0071518C"/>
    <w:rsid w:val="00786CF0"/>
    <w:rsid w:val="00EC620A"/>
    <w:rsid w:val="00F77ECF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77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7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762ADE98.dotm</Template>
  <TotalTime>47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8</cp:revision>
  <cp:lastPrinted>2013-12-05T15:23:00Z</cp:lastPrinted>
  <dcterms:created xsi:type="dcterms:W3CDTF">2013-12-05T15:20:00Z</dcterms:created>
  <dcterms:modified xsi:type="dcterms:W3CDTF">2013-12-05T16:08:00Z</dcterms:modified>
</cp:coreProperties>
</file>