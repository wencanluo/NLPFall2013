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BB" w:rsidRDefault="00AE6D77" w:rsidP="00AE6D77">
      <w:pPr>
        <w:pStyle w:val="Heading1"/>
      </w:pPr>
      <w:r>
        <w:t>Summery</w:t>
      </w:r>
    </w:p>
    <w:p w:rsidR="00AE6D77" w:rsidRDefault="00AE6D77" w:rsidP="00855064">
      <w:pPr>
        <w:pStyle w:val="Heading2"/>
      </w:pPr>
      <w:r>
        <w:t>First Model: NoHistory</w:t>
      </w:r>
      <w:r w:rsidR="007D1064">
        <w:t xml:space="preserve"> Model</w:t>
      </w:r>
    </w:p>
    <w:p w:rsidR="00855064" w:rsidRDefault="007E7716" w:rsidP="00855064">
      <w:r>
        <w:t>This is the first model that beats the baseline.</w:t>
      </w:r>
    </w:p>
    <w:p w:rsidR="00B3649F" w:rsidRDefault="00B3649F" w:rsidP="000E1026">
      <w:pPr>
        <w:pStyle w:val="Heading2"/>
      </w:pPr>
      <w:r>
        <w:t>Baseline:</w:t>
      </w:r>
    </w:p>
    <w:p w:rsidR="00B3649F" w:rsidRDefault="000E1026" w:rsidP="00855064">
      <w:r>
        <w:t>It is given by the organizer. It scans all dialog acts for each slot observed so far in the dialog, and outputs the one hypothesis which has the highest score.</w:t>
      </w:r>
    </w:p>
    <w:p w:rsidR="004C6CD8" w:rsidRDefault="004340AA" w:rsidP="002A0675">
      <w:pPr>
        <w:pStyle w:val="Heading2"/>
      </w:pPr>
      <w:r>
        <w:t>NoHistory:</w:t>
      </w:r>
    </w:p>
    <w:p w:rsidR="002A0675" w:rsidRDefault="00014121" w:rsidP="002A0675">
      <w:r>
        <w:t xml:space="preserve">Different from the baseline, it only scans the dialog acts in the current turn and ignores all </w:t>
      </w:r>
      <w:r w:rsidR="00337CD5">
        <w:t xml:space="preserve">history </w:t>
      </w:r>
      <w:r w:rsidR="00AF7AD7">
        <w:t>hypotheses</w:t>
      </w:r>
      <w:r w:rsidR="00337CD5">
        <w:t>.</w:t>
      </w:r>
    </w:p>
    <w:p w:rsidR="00967FF8" w:rsidRDefault="00967FF8" w:rsidP="002A0675">
      <w:r w:rsidRPr="003166F2">
        <w:rPr>
          <w:rStyle w:val="Heading2Char"/>
        </w:rPr>
        <w:t>MajorityBaseline</w:t>
      </w:r>
      <w:r>
        <w:t>:</w:t>
      </w:r>
    </w:p>
    <w:p w:rsidR="00967FF8" w:rsidRDefault="000F2BF6" w:rsidP="002A0675">
      <w:r>
        <w:t>It always predicts “none”</w:t>
      </w:r>
      <w:r w:rsidR="003166F2">
        <w:t xml:space="preserve"> for each slot</w:t>
      </w:r>
      <w:r>
        <w:t>.</w:t>
      </w:r>
    </w:p>
    <w:p w:rsidR="00337CD5" w:rsidRPr="002A0675" w:rsidRDefault="00AF7AD7" w:rsidP="002A0675">
      <w:r>
        <w:t>The results are shown in below.</w:t>
      </w: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1066"/>
        <w:gridCol w:w="960"/>
        <w:gridCol w:w="960"/>
        <w:gridCol w:w="1300"/>
        <w:gridCol w:w="998"/>
        <w:gridCol w:w="960"/>
        <w:gridCol w:w="960"/>
        <w:gridCol w:w="960"/>
        <w:gridCol w:w="960"/>
      </w:tblGrid>
      <w:tr w:rsidR="0044493E" w:rsidRPr="0044493E" w:rsidTr="0044493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slot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0.7748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0.7928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0.9178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0.8233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0.5841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0.5982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0.6396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0.1775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0.1572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baseline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0.1162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0.8270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0.5906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0.6432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0.1845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0.1629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nohistory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0.1294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0.8162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0.8434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0.7056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0.5267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0.2590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0.6585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0.4790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0.6234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0.2122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0.0815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0.2406</w:t>
            </w:r>
          </w:p>
        </w:tc>
      </w:tr>
      <w:tr w:rsidR="0044493E" w:rsidRPr="0044493E" w:rsidTr="0044493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0.2143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0.2485</w:t>
            </w:r>
          </w:p>
        </w:tc>
      </w:tr>
      <w:tr w:rsidR="0044493E" w:rsidRPr="0044493E" w:rsidTr="0044493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majority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entry0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joint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schedule3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0.0616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4493E" w:rsidRPr="0044493E" w:rsidRDefault="0044493E" w:rsidP="004449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493E">
              <w:rPr>
                <w:rFonts w:ascii="Calibri" w:eastAsia="Times New Roman" w:hAnsi="Calibri" w:cs="Times New Roman"/>
                <w:color w:val="000000"/>
              </w:rPr>
              <w:t>0.1162</w:t>
            </w:r>
          </w:p>
        </w:tc>
      </w:tr>
    </w:tbl>
    <w:p w:rsidR="009E3D5D" w:rsidRDefault="009E3D5D" w:rsidP="00855064"/>
    <w:p w:rsidR="000A18CA" w:rsidRDefault="000A18CA" w:rsidP="00855064"/>
    <w:p w:rsidR="0009440D" w:rsidRDefault="009E3D5D" w:rsidP="00855064">
      <w:r>
        <w:lastRenderedPageBreak/>
        <w:t>The “all” in the slot column means the average accuracy of all 9 slots.</w:t>
      </w:r>
    </w:p>
    <w:p w:rsidR="009E3D5D" w:rsidRDefault="009E3D5D" w:rsidP="00855064">
      <w:r>
        <w:t>The “joint” is the combination of the 9 slots. If one of them is wrong, the result is wrong.</w:t>
      </w:r>
    </w:p>
    <w:p w:rsidR="009E3D5D" w:rsidRDefault="009E3D5D" w:rsidP="00855064">
      <w:r>
        <w:t xml:space="preserve">The table above shows that the “nohistory” model is better than </w:t>
      </w:r>
      <w:r w:rsidR="00F87A3B">
        <w:t>the baseline</w:t>
      </w:r>
      <w:r w:rsidR="00284D04">
        <w:t xml:space="preserve"> except the test3.</w:t>
      </w:r>
    </w:p>
    <w:p w:rsidR="009A51BF" w:rsidRDefault="009A51BF" w:rsidP="00855064">
      <w:r>
        <w:t xml:space="preserve">Here are some </w:t>
      </w:r>
      <w:r w:rsidR="00462C70">
        <w:t xml:space="preserve">possible </w:t>
      </w:r>
      <w:r>
        <w:t>reasons:</w:t>
      </w:r>
    </w:p>
    <w:p w:rsidR="00284D04" w:rsidRDefault="002D581D" w:rsidP="00AC5654">
      <w:pPr>
        <w:pStyle w:val="ListParagraph"/>
      </w:pPr>
      <w:r>
        <w:t>The “</w:t>
      </w:r>
      <w:r w:rsidRPr="0025107E">
        <w:rPr>
          <w:rFonts w:ascii="Calibri" w:eastAsia="Times New Roman" w:hAnsi="Calibri" w:cs="Times New Roman"/>
          <w:color w:val="000000"/>
        </w:rPr>
        <w:t>nohistory</w:t>
      </w:r>
      <w:r>
        <w:t xml:space="preserve">” </w:t>
      </w:r>
      <w:r w:rsidR="00CC35A4">
        <w:t xml:space="preserve">model assumes that the </w:t>
      </w:r>
      <w:r w:rsidR="000E4432">
        <w:t>latest</w:t>
      </w:r>
      <w:r w:rsidR="00CC35A4">
        <w:t xml:space="preserve"> SLU result is the best.</w:t>
      </w:r>
      <w:r w:rsidR="000E4432">
        <w:t xml:space="preserve"> </w:t>
      </w:r>
      <w:r w:rsidR="00050C8B">
        <w:t xml:space="preserve"> It makes sense. If the slot appear again in the current turn, the same slot in the previous turns might be wrong. Or else, it will not show up.</w:t>
      </w:r>
    </w:p>
    <w:p w:rsidR="00FE3904" w:rsidRDefault="0059584F" w:rsidP="00AC5654">
      <w:pPr>
        <w:pStyle w:val="ListParagraph"/>
      </w:pPr>
      <w:r>
        <w:t xml:space="preserve">“test1”, “test2” and “test4” are from Group A and C. They both used a mixed-initiative design, where “test3” from Group B used a directed design. </w:t>
      </w:r>
      <w:r w:rsidR="002A26D6">
        <w:t>(Question: why nohistory is better for a mixed-initiative design?)</w:t>
      </w:r>
    </w:p>
    <w:p w:rsidR="00462C70" w:rsidRDefault="00462C70" w:rsidP="00855064">
      <w:r>
        <w:t>Inspired Feature</w:t>
      </w:r>
      <w:r w:rsidR="00225BD1">
        <w:t xml:space="preserve"> to try in the future</w:t>
      </w:r>
      <w:r>
        <w:t>:</w:t>
      </w:r>
    </w:p>
    <w:p w:rsidR="00A61E03" w:rsidRDefault="006A617C" w:rsidP="00AC5654">
      <w:pPr>
        <w:pStyle w:val="ListParagraph"/>
      </w:pPr>
      <w:r>
        <w:t>Whether the slot appeared before</w:t>
      </w:r>
    </w:p>
    <w:p w:rsidR="006A617C" w:rsidRDefault="00F024E5" w:rsidP="00AC5654">
      <w:pPr>
        <w:pStyle w:val="ListParagraph"/>
      </w:pPr>
      <w:r>
        <w:t xml:space="preserve">Is the old slot confirmed </w:t>
      </w:r>
      <w:r w:rsidR="00AC4ECC">
        <w:t>or denied?</w:t>
      </w:r>
    </w:p>
    <w:p w:rsidR="00AC4ECC" w:rsidRDefault="00E0133F" w:rsidP="00AC5654">
      <w:pPr>
        <w:pStyle w:val="ListParagraph"/>
      </w:pPr>
      <w:r>
        <w:t>The distance between the two slots</w:t>
      </w:r>
    </w:p>
    <w:p w:rsidR="003C5DBF" w:rsidRDefault="0049329F" w:rsidP="00AC5654">
      <w:pPr>
        <w:pStyle w:val="ListParagraph"/>
      </w:pPr>
      <w:r>
        <w:t>Whether there is a conflict between the two slots</w:t>
      </w:r>
    </w:p>
    <w:p w:rsidR="00C876A9" w:rsidRDefault="000F6F82" w:rsidP="00AC5654">
      <w:pPr>
        <w:pStyle w:val="ListParagraph"/>
      </w:pPr>
      <w:r>
        <w:t xml:space="preserve">If the slot values are </w:t>
      </w:r>
      <w:r w:rsidR="00210107">
        <w:t>different</w:t>
      </w:r>
      <w:r>
        <w:t>, at least one of them must be wrong</w:t>
      </w:r>
    </w:p>
    <w:p w:rsidR="00566069" w:rsidRDefault="00210107" w:rsidP="00AC5654">
      <w:pPr>
        <w:pStyle w:val="ListParagraph"/>
      </w:pPr>
      <w:r>
        <w:t>If the slot values are the same, the label for them must be the same too.</w:t>
      </w:r>
    </w:p>
    <w:p w:rsidR="0044493E" w:rsidRDefault="0044493E" w:rsidP="0044493E">
      <w:r>
        <w:t>Majority Baseline works pretty well except for “test3”.</w:t>
      </w:r>
      <w:r w:rsidR="009F2A08">
        <w:t xml:space="preserve"> It is because that </w:t>
      </w:r>
      <w:r w:rsidR="00291EFE">
        <w:t>most of time, there is no value for many slots.</w:t>
      </w:r>
    </w:p>
    <w:p w:rsidR="004946DF" w:rsidRDefault="004946DF" w:rsidP="004946DF">
      <w:pPr>
        <w:pStyle w:val="Heading2"/>
      </w:pPr>
      <w:r>
        <w:t>Topline</w:t>
      </w:r>
    </w:p>
    <w:p w:rsidR="006F6118" w:rsidRDefault="006F6118" w:rsidP="006F6118"/>
    <w:p w:rsidR="00E70EDC" w:rsidRDefault="008B7F9E" w:rsidP="00092A3E">
      <w:pPr>
        <w:pStyle w:val="Heading2"/>
      </w:pPr>
      <w:r>
        <w:t>Ob</w:t>
      </w:r>
      <w:r w:rsidR="002A38FE">
        <w:t>s</w:t>
      </w:r>
      <w:bookmarkStart w:id="0" w:name="_GoBack"/>
      <w:bookmarkEnd w:id="0"/>
      <w:r>
        <w:t xml:space="preserve">ervation and </w:t>
      </w:r>
      <w:r w:rsidR="005B26D7">
        <w:t>Future Direction</w:t>
      </w:r>
    </w:p>
    <w:p w:rsidR="00813A20" w:rsidRPr="00813A20" w:rsidRDefault="00813A20" w:rsidP="00813A20"/>
    <w:sectPr w:rsidR="00813A20" w:rsidRPr="0081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D5F1A"/>
    <w:multiLevelType w:val="hybridMultilevel"/>
    <w:tmpl w:val="2074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235"/>
    <w:rsid w:val="00014121"/>
    <w:rsid w:val="00050C8B"/>
    <w:rsid w:val="00092A3E"/>
    <w:rsid w:val="0009440D"/>
    <w:rsid w:val="000A18CA"/>
    <w:rsid w:val="000D2B02"/>
    <w:rsid w:val="000E1026"/>
    <w:rsid w:val="000E4432"/>
    <w:rsid w:val="000F2BF6"/>
    <w:rsid w:val="000F6F82"/>
    <w:rsid w:val="00210107"/>
    <w:rsid w:val="00225BD1"/>
    <w:rsid w:val="0025107E"/>
    <w:rsid w:val="00284D04"/>
    <w:rsid w:val="00291EFE"/>
    <w:rsid w:val="002A0675"/>
    <w:rsid w:val="002A26D6"/>
    <w:rsid w:val="002A38FE"/>
    <w:rsid w:val="002D581D"/>
    <w:rsid w:val="00301920"/>
    <w:rsid w:val="003166F2"/>
    <w:rsid w:val="003323D8"/>
    <w:rsid w:val="00337CD5"/>
    <w:rsid w:val="003C5DBF"/>
    <w:rsid w:val="004340AA"/>
    <w:rsid w:val="0044493E"/>
    <w:rsid w:val="00462C70"/>
    <w:rsid w:val="0049329F"/>
    <w:rsid w:val="004946DF"/>
    <w:rsid w:val="004C6CD8"/>
    <w:rsid w:val="00566069"/>
    <w:rsid w:val="0059584F"/>
    <w:rsid w:val="005B26D7"/>
    <w:rsid w:val="006872BB"/>
    <w:rsid w:val="006A617C"/>
    <w:rsid w:val="006F6118"/>
    <w:rsid w:val="007B16A8"/>
    <w:rsid w:val="007D1064"/>
    <w:rsid w:val="007E7716"/>
    <w:rsid w:val="00813A20"/>
    <w:rsid w:val="00855064"/>
    <w:rsid w:val="008B7F9E"/>
    <w:rsid w:val="00967FF8"/>
    <w:rsid w:val="009A51BF"/>
    <w:rsid w:val="009E3D5D"/>
    <w:rsid w:val="009F2A08"/>
    <w:rsid w:val="00A61E03"/>
    <w:rsid w:val="00AC4ECC"/>
    <w:rsid w:val="00AC5654"/>
    <w:rsid w:val="00AE6D77"/>
    <w:rsid w:val="00AF7AD7"/>
    <w:rsid w:val="00B332A1"/>
    <w:rsid w:val="00B3649F"/>
    <w:rsid w:val="00BF45D8"/>
    <w:rsid w:val="00C63C19"/>
    <w:rsid w:val="00C876A9"/>
    <w:rsid w:val="00CC35A4"/>
    <w:rsid w:val="00DF4D3D"/>
    <w:rsid w:val="00E0133F"/>
    <w:rsid w:val="00E70EDC"/>
    <w:rsid w:val="00E87235"/>
    <w:rsid w:val="00F024E5"/>
    <w:rsid w:val="00F4565A"/>
    <w:rsid w:val="00F87A3B"/>
    <w:rsid w:val="00FE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5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0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5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4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B9B30FBB.dotm</Template>
  <TotalTime>48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 Luo</cp:lastModifiedBy>
  <cp:revision>74</cp:revision>
  <dcterms:created xsi:type="dcterms:W3CDTF">2013-09-25T15:32:00Z</dcterms:created>
  <dcterms:modified xsi:type="dcterms:W3CDTF">2013-09-25T23:12:00Z</dcterms:modified>
</cp:coreProperties>
</file>