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54" w:rsidRDefault="00E025ED" w:rsidP="00846D97">
      <w:pPr>
        <w:pStyle w:val="Heading1"/>
      </w:pPr>
      <w:r w:rsidRPr="00E025ED">
        <w:t>Summary</w:t>
      </w:r>
    </w:p>
    <w:p w:rsidR="00773433" w:rsidRDefault="00690486" w:rsidP="00846D97">
      <w:pPr>
        <w:pStyle w:val="Heading1"/>
      </w:pPr>
      <w:r>
        <w:t>ROC</w:t>
      </w:r>
      <w:r w:rsidR="00B0793C">
        <w:t xml:space="preserve"> Results</w:t>
      </w:r>
    </w:p>
    <w:p w:rsidR="00073226" w:rsidRDefault="00846D97">
      <w:r w:rsidRPr="00846D97">
        <w:drawing>
          <wp:inline distT="0" distB="0" distL="0" distR="0">
            <wp:extent cx="53340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B35">
        <w:t xml:space="preserve"> </w:t>
      </w:r>
    </w:p>
    <w:p w:rsidR="005A20DF" w:rsidRDefault="00E84B35">
      <w:r>
        <w:t>All the ROC</w:t>
      </w:r>
      <w:r w:rsidR="003C06ED">
        <w:t>.v2_05</w:t>
      </w:r>
      <w:r>
        <w:t xml:space="preserve"> results</w:t>
      </w:r>
      <w:r w:rsidR="00D92432">
        <w:t xml:space="preserve"> are zero</w:t>
      </w:r>
      <w:r w:rsidR="00C456BC">
        <w:t>.</w:t>
      </w:r>
    </w:p>
    <w:p w:rsidR="00D92432" w:rsidRDefault="006268D8">
      <w:r>
        <w:t>Explanation</w:t>
      </w:r>
      <w:r w:rsidR="00753279">
        <w:t>:</w:t>
      </w:r>
    </w:p>
    <w:p w:rsidR="00753279" w:rsidRDefault="00753279"/>
    <w:p w:rsidR="00690486" w:rsidRDefault="00487F0C" w:rsidP="005363E9">
      <w:pPr>
        <w:pStyle w:val="Heading1"/>
      </w:pPr>
      <w:r>
        <w:lastRenderedPageBreak/>
        <w:t>2-way model</w:t>
      </w:r>
    </w:p>
    <w:p w:rsidR="005818BF" w:rsidRDefault="00304D86">
      <w:r w:rsidRPr="00304D86">
        <w:drawing>
          <wp:inline distT="0" distB="0" distL="0" distR="0">
            <wp:extent cx="34766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A" w:rsidRDefault="00533497" w:rsidP="0070661F">
      <w:pPr>
        <w:pStyle w:val="Heading1"/>
      </w:pPr>
      <w:r>
        <w:t>Combined Model</w:t>
      </w:r>
      <w:r w:rsidR="00FF15A8">
        <w:t>:</w:t>
      </w:r>
    </w:p>
    <w:p w:rsidR="0055234B" w:rsidRDefault="0055234B"/>
    <w:p w:rsidR="00533497" w:rsidRDefault="004601BA" w:rsidP="0070661F">
      <w:pPr>
        <w:pStyle w:val="Heading1"/>
      </w:pPr>
      <w:r>
        <w:t>Topline:</w:t>
      </w:r>
    </w:p>
    <w:p w:rsidR="0070661F" w:rsidRPr="0070661F" w:rsidRDefault="0070661F" w:rsidP="0070661F"/>
    <w:p w:rsidR="0070661F" w:rsidRDefault="00B51677" w:rsidP="00B16761">
      <w:pPr>
        <w:pStyle w:val="Heading1"/>
      </w:pPr>
      <w:r>
        <w:t>How</w:t>
      </w:r>
      <w:r w:rsidR="00B16761">
        <w:t xml:space="preserve"> details</w:t>
      </w:r>
      <w:r w:rsidR="003E5071">
        <w:t xml:space="preserve"> affect performance</w:t>
      </w:r>
      <w:r w:rsidR="003C0CA3">
        <w:t>?</w:t>
      </w:r>
    </w:p>
    <w:p w:rsidR="00292E22" w:rsidRPr="00292E22" w:rsidRDefault="000B5F1B" w:rsidP="001723FE">
      <w:pPr>
        <w:pStyle w:val="Heading1"/>
      </w:pPr>
      <w:r>
        <w:t>TODO:</w:t>
      </w:r>
      <w:r>
        <w:br/>
      </w:r>
      <w:bookmarkStart w:id="0" w:name="_GoBack"/>
      <w:bookmarkEnd w:id="0"/>
    </w:p>
    <w:p w:rsidR="004601BA" w:rsidRDefault="004601BA"/>
    <w:p w:rsidR="00F75905" w:rsidRDefault="00F75905"/>
    <w:sectPr w:rsidR="00F7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BF"/>
    <w:rsid w:val="0004418E"/>
    <w:rsid w:val="00073226"/>
    <w:rsid w:val="000B5F1B"/>
    <w:rsid w:val="000B7EB9"/>
    <w:rsid w:val="001723FE"/>
    <w:rsid w:val="00292E22"/>
    <w:rsid w:val="00304D86"/>
    <w:rsid w:val="003C06ED"/>
    <w:rsid w:val="003C0CA3"/>
    <w:rsid w:val="003E5071"/>
    <w:rsid w:val="004601BA"/>
    <w:rsid w:val="004740FE"/>
    <w:rsid w:val="00487F0C"/>
    <w:rsid w:val="00533497"/>
    <w:rsid w:val="005363E9"/>
    <w:rsid w:val="0055234B"/>
    <w:rsid w:val="0055537A"/>
    <w:rsid w:val="005818BF"/>
    <w:rsid w:val="005A20DF"/>
    <w:rsid w:val="005D5ABF"/>
    <w:rsid w:val="00622C1A"/>
    <w:rsid w:val="006268D8"/>
    <w:rsid w:val="00690486"/>
    <w:rsid w:val="0070661F"/>
    <w:rsid w:val="00753279"/>
    <w:rsid w:val="00773433"/>
    <w:rsid w:val="00846D97"/>
    <w:rsid w:val="008B58DD"/>
    <w:rsid w:val="0092231A"/>
    <w:rsid w:val="009C485D"/>
    <w:rsid w:val="00A16077"/>
    <w:rsid w:val="00B0793C"/>
    <w:rsid w:val="00B16761"/>
    <w:rsid w:val="00B51677"/>
    <w:rsid w:val="00C456BC"/>
    <w:rsid w:val="00CB1DC8"/>
    <w:rsid w:val="00CD292C"/>
    <w:rsid w:val="00D30E54"/>
    <w:rsid w:val="00D92432"/>
    <w:rsid w:val="00DA347F"/>
    <w:rsid w:val="00E025ED"/>
    <w:rsid w:val="00E841DF"/>
    <w:rsid w:val="00E84B35"/>
    <w:rsid w:val="00F75905"/>
    <w:rsid w:val="00FF0CAE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47</cp:revision>
  <dcterms:created xsi:type="dcterms:W3CDTF">2013-11-03T00:49:00Z</dcterms:created>
  <dcterms:modified xsi:type="dcterms:W3CDTF">2013-11-06T04:04:00Z</dcterms:modified>
</cp:coreProperties>
</file>