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0A" w:rsidRDefault="0072583C">
      <w:r>
        <w:t>Summary: Paper List for Comprehensive test</w:t>
      </w:r>
    </w:p>
    <w:p w:rsidR="0056732F" w:rsidRDefault="0056732F" w:rsidP="0056732F">
      <w:r>
        <w:t xml:space="preserve">What is the multi-party dialog? </w:t>
      </w:r>
      <w:r w:rsidR="00EA4034">
        <w:t>Why it is interesting?</w:t>
      </w:r>
    </w:p>
    <w:p w:rsidR="0056732F" w:rsidRPr="008E1D6D" w:rsidRDefault="0056732F" w:rsidP="0056732F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Branigan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Holly. "Perspectives on multi-party dialogue."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 on Language and Computation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4.2-3 (2006): 153-177. [</w:t>
      </w:r>
      <w:hyperlink r:id="rId6" w:history="1">
        <w:r w:rsidRPr="008E1D6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6732F" w:rsidRPr="00FE7C42" w:rsidRDefault="0056732F" w:rsidP="0056732F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Kronlid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Fredrik. "Steps towards multi-party dialogue management." (2008). [</w:t>
      </w:r>
      <w:hyperlink r:id="rId7" w:history="1">
        <w:r w:rsidRPr="00D0009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6732F" w:rsidRPr="00516DF3" w:rsidRDefault="0056732F" w:rsidP="0056732F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David. "Issues in multiparty dialogues."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agent communication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(2004): 201-211. [</w:t>
      </w:r>
      <w:hyperlink r:id="rId8" w:anchor="page=211" w:history="1">
        <w:r w:rsidRPr="00D5397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6732F" w:rsidRPr="00C73646" w:rsidRDefault="0056732F" w:rsidP="0056732F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Ishizaki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Masato,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Tsuneaki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Kato. "Exploring the characteristics of multi-party dialogues."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36th Annual Meeting of the Association for Computational Linguistics and 17th International Conference on Computational Linguistics-Volume 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1998. [</w:t>
      </w:r>
      <w:hyperlink r:id="rId9" w:history="1">
        <w:r w:rsidRPr="00E3228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6732F" w:rsidRPr="00E32289" w:rsidRDefault="0056732F" w:rsidP="0056732F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Malouf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Robert. "Towards an analysis of multi-party discourse."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Retrieved January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14 (1995). [</w:t>
      </w:r>
      <w:hyperlink r:id="rId10" w:history="1">
        <w:r w:rsidRPr="00E3228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6732F" w:rsidRPr="00E32289" w:rsidRDefault="0056732F" w:rsidP="0056732F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David R. "Ideas on multi-layer dialogue management for multi-party, multi-conversation, multi-modal communication."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Language and Computers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45 (2002): 1-7. [</w:t>
      </w:r>
      <w:hyperlink r:id="rId11" w:history="1">
        <w:r w:rsidRPr="00D4497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6732F" w:rsidRPr="00D4497B" w:rsidRDefault="0056732F" w:rsidP="0056732F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Marc-Philippe, and Yves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Demazeau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"First steps towards multi-party communication."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Agent Communication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(2005): 65-75. [</w:t>
      </w:r>
      <w:hyperlink r:id="rId12" w:anchor="page=73" w:history="1">
        <w:r w:rsidRPr="00D4497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6732F" w:rsidRPr="004033F6" w:rsidRDefault="0056732F" w:rsidP="0056732F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Knott, Alistair, and Peter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Vlugter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"Multi-agent human–machine dialogue: issues in dialogue management and referring expression semantics."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Artificial Intelligence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172.2 (2008): 69-102. [</w:t>
      </w:r>
      <w:hyperlink r:id="rId13" w:history="1">
        <w:r w:rsidRPr="004033F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331891" w:rsidRDefault="00331891"/>
    <w:p w:rsidR="00F47569" w:rsidRDefault="00F47569">
      <w:proofErr w:type="gramStart"/>
      <w:r>
        <w:t>Challenges of multi-party dialog?</w:t>
      </w:r>
      <w:proofErr w:type="gramEnd"/>
      <w:r w:rsidR="003A4735">
        <w:t xml:space="preserve"> (</w:t>
      </w:r>
      <w:r w:rsidR="003A4735">
        <w:t>Why it is hard?</w:t>
      </w:r>
      <w:r w:rsidR="003A4735">
        <w:t>)</w:t>
      </w:r>
    </w:p>
    <w:p w:rsidR="00967472" w:rsidRPr="003B373C" w:rsidRDefault="00967472" w:rsidP="00506768">
      <w:pPr>
        <w:pStyle w:val="ListParagraph"/>
        <w:numPr>
          <w:ilvl w:val="0"/>
          <w:numId w:val="4"/>
        </w:numPr>
      </w:pPr>
      <w:r w:rsidRPr="00E42AD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Müller, </w:t>
      </w:r>
      <w:proofErr w:type="spellStart"/>
      <w:r w:rsidRPr="00E42ADB">
        <w:rPr>
          <w:rFonts w:ascii="Arial" w:hAnsi="Arial" w:cs="Arial"/>
          <w:color w:val="222222"/>
          <w:sz w:val="20"/>
          <w:szCs w:val="20"/>
          <w:shd w:val="clear" w:color="auto" w:fill="FFFFFF"/>
        </w:rPr>
        <w:t>Christoph</w:t>
      </w:r>
      <w:proofErr w:type="spellEnd"/>
      <w:r w:rsidRPr="00E42ADB"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Resolving it</w:t>
      </w:r>
      <w:r w:rsidRPr="00E42ADB">
        <w:rPr>
          <w:rFonts w:ascii="Arial" w:hAnsi="Arial" w:cs="Arial"/>
          <w:color w:val="222222"/>
          <w:sz w:val="20"/>
          <w:szCs w:val="20"/>
          <w:shd w:val="clear" w:color="auto" w:fill="FFFFFF"/>
        </w:rPr>
        <w:t>, this, and that in unrestricted multi-party dialog." (2007)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ACL, pages 816-823</w:t>
      </w:r>
      <w:r w:rsidRPr="00E42ADB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14" w:history="1">
        <w:r w:rsidRPr="00A97A5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3B373C" w:rsidRPr="00903FF1" w:rsidRDefault="003B373C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Gupta,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Surabhi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Resolving “you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” in multiparty dialog."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8th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SIGdial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Workshop on Discourse and Dialogue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2007. [</w:t>
      </w:r>
      <w:hyperlink r:id="rId15" w:history="1">
        <w:r w:rsidRPr="0022649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Pr="0088612F" w:rsidRDefault="00903FF1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Gupta,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Surabhi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Matthew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Purver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Dan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Jurafsky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Disambiguating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between generic and referential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you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dialog."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45th Annual Meeting of the ACL on Interactive Poster and Demonstration Sessions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2007.[</w:t>
      </w:r>
      <w:hyperlink r:id="rId16" w:history="1">
        <w:r w:rsidRPr="0088612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16DF3" w:rsidRPr="00811041" w:rsidRDefault="00516DF3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Frampton, Matthew, et al. "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Who is you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?: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combining linguistic and gaze features to resolve second-person references in dialogue."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12th Conference of the European Chapter of the Association for Computational Linguistics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2009. [</w:t>
      </w:r>
      <w:hyperlink r:id="rId17" w:anchor="page=291" w:history="1">
        <w:r w:rsidRPr="0081104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7F14BD" w:rsidRPr="00180F63" w:rsidRDefault="007F14BD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Jovanovic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Natasa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Rieks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op den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Akker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"Towards automatic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addressee identification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multi-party dialogues."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the 5th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SIGDial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2004. [</w:t>
      </w:r>
      <w:hyperlink r:id="rId18" w:history="1">
        <w:r w:rsidRPr="00D73B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Pr="004006EA" w:rsidRDefault="00903FF1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Clark, Alexander, and Andrei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Popescu-Belis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"Multi-level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dialogue act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tags."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SIGdial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2004. [</w:t>
      </w:r>
      <w:hyperlink r:id="rId19" w:history="1">
        <w:r w:rsidRPr="004006E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235A93" w:rsidRPr="00235A93" w:rsidRDefault="00266AB5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Purver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Matthew, et al. "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Detecting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summarizing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action items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multi-party dialogu</w:t>
      </w:r>
      <w:r w:rsidR="00235A93">
        <w:rPr>
          <w:rFonts w:ascii="Arial" w:hAnsi="Arial" w:cs="Arial"/>
          <w:color w:val="222222"/>
          <w:sz w:val="20"/>
          <w:szCs w:val="20"/>
          <w:shd w:val="clear" w:color="auto" w:fill="FFFFFF"/>
        </w:rPr>
        <w:t>e,</w:t>
      </w:r>
      <w:r w:rsidR="00235A93">
        <w:rPr>
          <w:rFonts w:ascii="Arial" w:hAnsi="Arial" w:cs="Arial"/>
          <w:color w:val="222222"/>
          <w:sz w:val="20"/>
          <w:szCs w:val="20"/>
          <w:shd w:val="clear" w:color="auto" w:fill="FFFFFF"/>
        </w:rPr>
        <w:t>"</w:t>
      </w:r>
      <w:r w:rsidR="00235A9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235A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8th </w:t>
      </w:r>
      <w:proofErr w:type="spellStart"/>
      <w:r w:rsidR="00235A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SIGdial</w:t>
      </w:r>
      <w:proofErr w:type="spellEnd"/>
      <w:r w:rsidR="00235A9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Workshop on Discourse and Dialogue</w:t>
      </w:r>
      <w:r w:rsidR="00235A93"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2007. [</w:t>
      </w:r>
      <w:hyperlink r:id="rId20" w:history="1">
        <w:r w:rsidR="00235A93" w:rsidRPr="0021595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="00235A93" w:rsidRPr="0021595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</w:t>
        </w:r>
        <w:r w:rsidR="00235A93" w:rsidRPr="0021595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</w:p>
    <w:p w:rsidR="00FE66F7" w:rsidRPr="00914896" w:rsidRDefault="00FE66F7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Matthew, Patrick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Ehlen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John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Niekrasz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Detecting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action items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multi-party meetings: Annotation and initial experiments."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 for Multimodal Interaction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(2006): 200-211. [</w:t>
      </w:r>
      <w:hyperlink r:id="rId21" w:history="1">
        <w:r w:rsidRPr="0091489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</w:t>
        </w:r>
        <w:r w:rsidRPr="0091489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Pr="00D0009A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Kolář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Elizabeth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Shriberg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Yang Liu. "On speaker-specific prosodic models for automatic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dialog act segmentation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multi-party meetings."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Interspeech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1. 2006.[</w:t>
      </w:r>
      <w:hyperlink r:id="rId22" w:history="1">
        <w:r w:rsidRPr="00D0009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Pr="00D0009A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Jeremy, Yang Liu, and Elizabeth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Shriberg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"Automatic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dialog act segmentation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classification in multiparty meetings."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Proc. ICASSP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1. 2005. [</w:t>
      </w:r>
      <w:hyperlink r:id="rId23" w:history="1">
        <w:r w:rsidRPr="00F851E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16DF3" w:rsidRPr="00C73646" w:rsidRDefault="00516DF3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Jurafsky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Daniel, et al. "Lexical, prosodic, and syntactic cues for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dialog </w:t>
      </w:r>
      <w:proofErr w:type="spellStart"/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acts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ACL/COLING-98 Workshop on Discourse Relations and Discourse Markers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1998. [</w:t>
      </w:r>
      <w:hyperlink r:id="rId24" w:history="1">
        <w:r w:rsidRPr="00C7364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Pr="00332DF9" w:rsidRDefault="00903FF1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Bui,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Trung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H., et al. "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Extracting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decisions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from multi-party dialogue using directed graphical models and semantic similarity."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SIGDIAL 2009 Conference: The 10th Annual Meeting of the Special Interest Group on Discourse and Dialogue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2009. [</w:t>
      </w:r>
      <w:hyperlink r:id="rId25" w:history="1">
        <w:r w:rsidRPr="00683BB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16DF3" w:rsidRPr="00AE5E7F" w:rsidRDefault="00516DF3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Frampton, Matthew, et al. "Real-time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decision detection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multi-party dialogue."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2009 Conference on Empirical Methods in Natural Language Processing: Volume 3-Volume 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2009. [</w:t>
      </w:r>
      <w:hyperlink r:id="rId26" w:history="1">
        <w:r w:rsidRPr="00AE5E7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Pr="00516DF3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Shriberg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Elizabeth, Andreas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Stolcke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Don Baron. "Can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Prosody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Aid the Automatic Processing of Multi-Party Meetings? Evidence from Predicting Punctuation, Dis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uencies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Overlapping Speech."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ISCA Tutorial and Research Workshop (ITRW) on Prosody in Speech Recognition and Understanding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2001. [</w:t>
      </w:r>
      <w:hyperlink r:id="rId27" w:history="1">
        <w:r w:rsidRPr="00054F0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16DF3" w:rsidRPr="00516DF3" w:rsidRDefault="00516DF3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Kolář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Jáchym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Elizabeth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Shriberg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Yang Liu. "Using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prosody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automatic sentence segmentation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multi-party meetings."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Text, Speech and Dialogue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Berlin Heidelberg, 2006. [</w:t>
      </w:r>
      <w:hyperlink r:id="rId28" w:history="1">
        <w:r w:rsidRPr="00843CB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16DF3" w:rsidRPr="00843CBD" w:rsidRDefault="00516DF3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Laskowski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Kornel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"Modeling norms of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turn-taking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multi-party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conversation."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the 48th Annual Meeting of the Association for Computational Linguistics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2010. [</w:t>
      </w:r>
      <w:hyperlink r:id="rId29" w:history="1">
        <w:r w:rsidRPr="00843CB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16DF3" w:rsidRPr="00811041" w:rsidRDefault="00516DF3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Laskowski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Kornel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Jens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Edlund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Mattias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Heldner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 single-port non-parametric model of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turn-taking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multi-party conversation."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Acoustics, Speech and Signal Processing (ICASSP), 2011 IEEE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2011. [</w:t>
      </w:r>
      <w:hyperlink r:id="rId30" w:history="1">
        <w:r w:rsidRPr="003D75A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6E0BE6" w:rsidRPr="006E0BE6" w:rsidRDefault="006E0BE6" w:rsidP="00506768">
      <w:pPr>
        <w:pStyle w:val="ListParagraph"/>
        <w:numPr>
          <w:ilvl w:val="0"/>
          <w:numId w:val="4"/>
        </w:num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Iwan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Dirk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Heylen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"Multimodal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end-of-turn prediction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multi-party meetings."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2009 international conference on Multimodal interfaces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2009. [</w:t>
      </w:r>
      <w:hyperlink r:id="rId31" w:history="1">
        <w:r w:rsidRPr="0092776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6E0BE6" w:rsidRDefault="006E0BE6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Hsueh, Pei-Yun, Johanna D. Moore, and Steve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Renals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"Automatic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Segmentation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Multiparty Dialogue."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EACL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2006. [</w:t>
      </w:r>
      <w:hyperlink r:id="rId32" w:history="1">
        <w:r w:rsidRPr="0096747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235A93" w:rsidRPr="00235A93" w:rsidRDefault="00235A93" w:rsidP="00903FF1"/>
    <w:p w:rsidR="00F47569" w:rsidRDefault="00DD48C1">
      <w:r>
        <w:t xml:space="preserve">Understanding </w:t>
      </w:r>
      <w:r>
        <w:t>multi-party dialog</w:t>
      </w:r>
      <w:r w:rsidR="009F5231">
        <w:t xml:space="preserve"> (</w:t>
      </w:r>
      <w:r w:rsidR="00214689">
        <w:t xml:space="preserve">What do </w:t>
      </w:r>
      <w:r w:rsidR="009F5231">
        <w:t>Human-Human</w:t>
      </w:r>
      <w:r w:rsidR="00214689">
        <w:t xml:space="preserve"> multi-party dialog</w:t>
      </w:r>
      <w:r w:rsidR="00506768">
        <w:t>s</w:t>
      </w:r>
      <w:r w:rsidR="00214689">
        <w:t xml:space="preserve"> look like?</w:t>
      </w:r>
      <w:r w:rsidR="009F5231">
        <w:t>)</w:t>
      </w:r>
    </w:p>
    <w:p w:rsidR="00903FF1" w:rsidRPr="00914896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Shriberg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Elizabeth, Andreas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Stolcke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Don Baron. "Observations on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overlap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findings and implications for automatic processing of multi-party conversation."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INTERSPEECH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2001. [</w:t>
      </w:r>
      <w:hyperlink r:id="rId33" w:history="1">
        <w:r w:rsidRPr="008E1D6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Pr="00D73B37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Laskowski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Kornel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Mari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Ostendorf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Tanja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Schultz. "Modeling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vocal interaction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text-independent participant characterization in multi-party conversation."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9th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SIGdial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Workshop on Discourse and Dialogue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2008. [</w:t>
      </w:r>
      <w:hyperlink r:id="rId34" w:history="1">
        <w:r w:rsidRPr="00BC5DB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Pr="00516DF3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Purver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Matthew, et al. "Unsupervised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topic modelling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multi-party spoken discourse."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21st International Conference on Computational Linguistics and the 44th annual meeting of the Association for Computational Linguistics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2006. [</w:t>
      </w:r>
      <w:hyperlink r:id="rId35" w:history="1">
        <w:r w:rsidRPr="00BC5DB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16DF3" w:rsidRPr="003D75A4" w:rsidRDefault="00516DF3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Kathol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Andreas,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Gokhan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Tur. "Extracting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question/answer pairs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multi-party meetings."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Acoustics, Speech and Signal Processing, 2008. ICASSP 2008. IEEE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2008. [</w:t>
      </w:r>
      <w:hyperlink r:id="rId36" w:history="1">
        <w:r w:rsidRPr="003D75A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16DF3" w:rsidRPr="000241FC" w:rsidRDefault="00516DF3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Hung, Hayley, et al. "Estimating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dominance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multi-party meetings using speaker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diarization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Audio, Speech, and Language Processing, IEEE Transactions 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19.4 (2011): 847-860. [</w:t>
      </w:r>
      <w:hyperlink r:id="rId37" w:history="1">
        <w:r w:rsidRPr="000241F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6E0BE6" w:rsidRPr="00DD4253" w:rsidRDefault="006E0BE6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Bohus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Dan, and Eric Horvitz. "Models for multiparty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engagement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open-world dialog."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SIGDIAL 2009 Conference: The 10th Annual Meeting of the Special Interest Group on Discourse and Dialogue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2009. [</w:t>
      </w:r>
      <w:hyperlink r:id="rId38" w:history="1">
        <w:r w:rsidRPr="00DD425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FD5C23" w:rsidRDefault="00FD5C23"/>
    <w:p w:rsidR="00346542" w:rsidRDefault="00346542" w:rsidP="00346542">
      <w:proofErr w:type="gramStart"/>
      <w:r>
        <w:t>Applications of multi-party dialog?</w:t>
      </w:r>
      <w:proofErr w:type="gramEnd"/>
      <w:r>
        <w:t xml:space="preserve"> (Human-Computer)</w:t>
      </w:r>
    </w:p>
    <w:p w:rsidR="00903FF1" w:rsidRPr="00AB59F4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McBurney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Peter, and Simon Parsons. "Dialogue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games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multi-agent systems."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Informal Logic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22.3 (2001). [</w:t>
      </w:r>
      <w:hyperlink r:id="rId39" w:history="1">
        <w:r w:rsidRPr="00AB59F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Default="00903FF1" w:rsidP="00346542"/>
    <w:p w:rsidR="00346542" w:rsidRDefault="00116FD3" w:rsidP="00346542">
      <w:proofErr w:type="gramStart"/>
      <w:r>
        <w:t>Available</w:t>
      </w:r>
      <w:r w:rsidR="00346542">
        <w:t xml:space="preserve"> Corp</w:t>
      </w:r>
      <w:r w:rsidR="00506768">
        <w:t>ora</w:t>
      </w:r>
      <w:r w:rsidR="006E0BE6">
        <w:t>/System</w:t>
      </w:r>
      <w:r w:rsidR="00506768">
        <w:t>s</w:t>
      </w:r>
      <w:r w:rsidR="00346542">
        <w:t>?</w:t>
      </w:r>
      <w:proofErr w:type="gramEnd"/>
    </w:p>
    <w:p w:rsidR="008D5BC5" w:rsidRPr="00215957" w:rsidRDefault="008D5BC5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Dignum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Frank PM, and Gerard AW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Vreeswijk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"Towards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testbed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multi-party dialogues."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Agent Communication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(2004): 212-230. [</w:t>
      </w:r>
      <w:hyperlink r:id="rId40" w:anchor="page=222" w:history="1">
        <w:r w:rsidRPr="0021595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Pr="00FE7C42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Jovanovic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Natasa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Rieks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op den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Akker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Anton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Nijholt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 corpus for studying addressing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multi-party dialogues."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Language Resources and Evaluation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40.1 (2006): 5-23. [</w:t>
      </w:r>
      <w:hyperlink r:id="rId41" w:history="1">
        <w:r w:rsidRPr="00FE7C4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Pr="00D53971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Tür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Gökhan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"The CALO meeting speech recognition and understanding system."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SLT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(2008): 69-72. [</w:t>
      </w:r>
      <w:hyperlink r:id="rId42" w:history="1">
        <w:r w:rsidRPr="006F33D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Pr="00516DF3" w:rsidRDefault="00903FF1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Shaikh, Samira, et al. "MPC: A Multi-Party Chat Corpus for Modeling Social Phenomena in Discourse."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LREC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2010. [</w:t>
      </w:r>
      <w:hyperlink r:id="rId43" w:history="1">
        <w:r w:rsidRPr="00054F0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16DF3" w:rsidRPr="006A0FC3" w:rsidRDefault="00516DF3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Wardeh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Maya, Trevor Bench-Capon,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Coenen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"Multi-party argument from experience."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Argumentation in Multi-Agent Systems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(2010): 216-235. [</w:t>
      </w:r>
      <w:hyperlink r:id="rId44" w:history="1">
        <w:r w:rsidRPr="006A0FC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Pr="006A0FC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</w:t>
        </w:r>
        <w:r w:rsidRPr="006A0FC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6E0BE6" w:rsidRPr="003503E0" w:rsidRDefault="006E0BE6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Prakken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Henry. "On dialogue systems with speech acts, arguments, and counterarguments."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Logics in Artificial Intelligence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(2000): 224-238. [</w:t>
      </w:r>
      <w:hyperlink r:id="rId45" w:anchor="page=241" w:history="1">
        <w:r w:rsidRPr="003503E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Pr="003503E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</w:t>
        </w:r>
        <w:r w:rsidRPr="003503E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8D5BC5" w:rsidRDefault="008D5BC5" w:rsidP="00346542"/>
    <w:p w:rsidR="00B979C1" w:rsidRDefault="00273CE7" w:rsidP="00346542">
      <w:r>
        <w:t>How to evaluate multi-party dialog?</w:t>
      </w:r>
    </w:p>
    <w:p w:rsidR="00B979C1" w:rsidRPr="00215957" w:rsidRDefault="00B979C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David R., Susan Robinson, and Jens Stephan. "Evaluation of Multi-party Virtual Reality Dialogue Interaction."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LREC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2004. [</w:t>
      </w:r>
      <w:hyperlink r:id="rId46" w:history="1">
        <w:r w:rsidRPr="0021595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EA1F37" w:rsidRPr="00CC5CFB" w:rsidRDefault="00EA1F37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Garg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Saurabh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et al. "Evaluation of Transcription and Annotation tools for a Multi-modal, Multi-party dialogue corpus." (2004). [</w:t>
      </w:r>
      <w:hyperlink r:id="rId47" w:history="1">
        <w:r w:rsidRPr="00CC5CF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273CE7" w:rsidRDefault="00BB7DE9" w:rsidP="00346542">
      <w:r>
        <w:br/>
      </w:r>
      <w:r w:rsidR="00B66B73">
        <w:t>Human-Computer</w:t>
      </w:r>
      <w:r w:rsidR="00CD1F3F">
        <w:t xml:space="preserve"> multi-party dialog</w:t>
      </w:r>
    </w:p>
    <w:p w:rsidR="00B66B73" w:rsidRPr="00B64EB2" w:rsidRDefault="00B66B73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David, et al. "Multi-party, multi-issue, multi-strategy negotiation for multi-modal virtual agents."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Intelligent Virtual Agents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Berlin Heidelberg, 2008. [</w:t>
      </w:r>
      <w:hyperlink r:id="rId48" w:history="1">
        <w:r w:rsidRPr="00B64EB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E42ADB" w:rsidRPr="00B66B73" w:rsidRDefault="00A97A5E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David, and Jeff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Rickel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"Embodied agents for multi-party dialogue in immersive virtual worlds."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first international joint conference on Autonomous agents and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multiagent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systems: part 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2002.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49" w:history="1">
        <w:r w:rsidRPr="00A97A5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744E57" w:rsidRPr="00516DF3" w:rsidRDefault="00744E57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Klotz, David, et al. "Engagement-based multi-party dialog with a humanoid robot."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SIGDIAL 2011 Conference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2011. [</w:t>
      </w:r>
      <w:hyperlink r:id="rId50" w:anchor="page=361" w:history="1">
        <w:r w:rsidRPr="00E96CD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16DF3" w:rsidRPr="00843CBD" w:rsidRDefault="00516DF3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Löckelt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Markus, and Norbert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Pfleger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"Multi-party interaction with self-contained virtual characters."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DIALOR workshop on the semantics and pragmatics of dialogue, LORIA, Nancy, France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2005. [</w:t>
      </w:r>
      <w:hyperlink r:id="rId51" w:history="1">
        <w:r w:rsidRPr="00C7364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516DF3" w:rsidRPr="00900424" w:rsidRDefault="00516DF3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Foster, Mary Ellen, et al. "Two people walk into a bar: Dynamic multi-party social interaction with a robot agent."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14th ACM international conference on Multimodal interaction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2012. [</w:t>
      </w:r>
      <w:hyperlink r:id="rId52" w:history="1">
        <w:r w:rsidRPr="0090042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B66B73" w:rsidRDefault="00903FF1" w:rsidP="00744E57">
      <w:r>
        <w:t>Other:</w:t>
      </w:r>
    </w:p>
    <w:p w:rsidR="00903FF1" w:rsidRPr="00903FF1" w:rsidRDefault="00903FF1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Murray, Gabriel, and Steve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Renals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"Term-weighting for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summarization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multi-party spoken dialogues."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 for Multimodal Interaction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(2008): 156-167. [</w:t>
      </w:r>
      <w:hyperlink r:id="rId53" w:history="1">
        <w:r w:rsidRPr="006F33D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Pr="00332DF9" w:rsidRDefault="00903FF1" w:rsidP="00506768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Banerjee,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Satanjeev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Alexander I.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Rudnicky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"An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extractive-summarization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baseline for the automatic detection of noteworthy utterances in multi-party human-human dialog."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Spoken Language Technology Workshop, 2008. SLT 2008. IEEE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2008. [</w:t>
      </w:r>
      <w:hyperlink r:id="rId54" w:anchor="search=%22multi-party%20dialog%22" w:history="1">
        <w:r w:rsidRPr="00332DF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Pr="00A97A5E" w:rsidRDefault="00903FF1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Skantze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Gabriel,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Samer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Moubayed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IrisTK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statechart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-based toolkit for multi-party face-to-face interaction."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14th ACM international conference on Multimodal interaction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2012. [</w:t>
      </w:r>
      <w:hyperlink r:id="rId55" w:history="1">
        <w:r w:rsidRPr="006F33D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332DF9" w:rsidRPr="00903FF1" w:rsidRDefault="00683BB5" w:rsidP="00506768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Saunier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Julien,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Flavien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Balbo. "Regulated multi-party communications and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context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506768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awareness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through the env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ironment."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Multiagent and Grid Systems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5.1 (2009): 75-91.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hyperlink r:id="rId56" w:history="1">
        <w:r w:rsidRPr="00683BB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pdf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903FF1" w:rsidRDefault="00903FF1" w:rsidP="00903FF1">
      <w:pPr>
        <w:pStyle w:val="ListParagraph"/>
      </w:pPr>
    </w:p>
    <w:sectPr w:rsidR="0090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639"/>
    <w:multiLevelType w:val="hybridMultilevel"/>
    <w:tmpl w:val="EED8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17B8"/>
    <w:multiLevelType w:val="hybridMultilevel"/>
    <w:tmpl w:val="EED8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73922"/>
    <w:multiLevelType w:val="hybridMultilevel"/>
    <w:tmpl w:val="3E16292A"/>
    <w:lvl w:ilvl="0" w:tplc="C1508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1011C"/>
    <w:multiLevelType w:val="hybridMultilevel"/>
    <w:tmpl w:val="EED89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B0B9B"/>
    <w:multiLevelType w:val="hybridMultilevel"/>
    <w:tmpl w:val="27706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26CF"/>
    <w:multiLevelType w:val="hybridMultilevel"/>
    <w:tmpl w:val="4EC8E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3F"/>
    <w:rsid w:val="000241FC"/>
    <w:rsid w:val="00054F0E"/>
    <w:rsid w:val="000D17C9"/>
    <w:rsid w:val="000D6798"/>
    <w:rsid w:val="00116FD3"/>
    <w:rsid w:val="00180F63"/>
    <w:rsid w:val="001F0E21"/>
    <w:rsid w:val="00214689"/>
    <w:rsid w:val="00215957"/>
    <w:rsid w:val="00226490"/>
    <w:rsid w:val="00235A93"/>
    <w:rsid w:val="00266AB5"/>
    <w:rsid w:val="00273CE7"/>
    <w:rsid w:val="002B063F"/>
    <w:rsid w:val="00331891"/>
    <w:rsid w:val="00332DF9"/>
    <w:rsid w:val="00346542"/>
    <w:rsid w:val="003503E0"/>
    <w:rsid w:val="003A4735"/>
    <w:rsid w:val="003B373C"/>
    <w:rsid w:val="003D7111"/>
    <w:rsid w:val="003D75A4"/>
    <w:rsid w:val="004006EA"/>
    <w:rsid w:val="004033F6"/>
    <w:rsid w:val="00506768"/>
    <w:rsid w:val="00516DF3"/>
    <w:rsid w:val="0056732F"/>
    <w:rsid w:val="0060743C"/>
    <w:rsid w:val="00683BB5"/>
    <w:rsid w:val="006A0FC3"/>
    <w:rsid w:val="006E0BE6"/>
    <w:rsid w:val="006F33D6"/>
    <w:rsid w:val="0071518C"/>
    <w:rsid w:val="0072583C"/>
    <w:rsid w:val="00730B5A"/>
    <w:rsid w:val="00744E57"/>
    <w:rsid w:val="007554C2"/>
    <w:rsid w:val="007F14BD"/>
    <w:rsid w:val="00811041"/>
    <w:rsid w:val="00843CBD"/>
    <w:rsid w:val="0088612F"/>
    <w:rsid w:val="008D17F2"/>
    <w:rsid w:val="008D5BC5"/>
    <w:rsid w:val="008E1D6D"/>
    <w:rsid w:val="00900424"/>
    <w:rsid w:val="00903FF1"/>
    <w:rsid w:val="00914896"/>
    <w:rsid w:val="00927769"/>
    <w:rsid w:val="00967472"/>
    <w:rsid w:val="00974E39"/>
    <w:rsid w:val="009C444D"/>
    <w:rsid w:val="009F5231"/>
    <w:rsid w:val="00A97A5E"/>
    <w:rsid w:val="00AB59F4"/>
    <w:rsid w:val="00AD1E8A"/>
    <w:rsid w:val="00AE5E7F"/>
    <w:rsid w:val="00B446CE"/>
    <w:rsid w:val="00B64EB2"/>
    <w:rsid w:val="00B66B73"/>
    <w:rsid w:val="00B979C1"/>
    <w:rsid w:val="00BB7DE9"/>
    <w:rsid w:val="00BC5DB8"/>
    <w:rsid w:val="00C73646"/>
    <w:rsid w:val="00CC5CFB"/>
    <w:rsid w:val="00CD1F3F"/>
    <w:rsid w:val="00D0009A"/>
    <w:rsid w:val="00D2100F"/>
    <w:rsid w:val="00D4497B"/>
    <w:rsid w:val="00D53971"/>
    <w:rsid w:val="00D73B37"/>
    <w:rsid w:val="00DD4253"/>
    <w:rsid w:val="00DD48C1"/>
    <w:rsid w:val="00E03DAE"/>
    <w:rsid w:val="00E32289"/>
    <w:rsid w:val="00E34747"/>
    <w:rsid w:val="00E42ADB"/>
    <w:rsid w:val="00E96CD9"/>
    <w:rsid w:val="00EA1F37"/>
    <w:rsid w:val="00EA4034"/>
    <w:rsid w:val="00EA5E0C"/>
    <w:rsid w:val="00EC56B4"/>
    <w:rsid w:val="00EC620A"/>
    <w:rsid w:val="00F47569"/>
    <w:rsid w:val="00F851EC"/>
    <w:rsid w:val="00FD5C23"/>
    <w:rsid w:val="00FE66F7"/>
    <w:rsid w:val="00F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7A5E"/>
  </w:style>
  <w:style w:type="character" w:styleId="Hyperlink">
    <w:name w:val="Hyperlink"/>
    <w:basedOn w:val="DefaultParagraphFont"/>
    <w:uiPriority w:val="99"/>
    <w:unhideWhenUsed/>
    <w:rsid w:val="00A97A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B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7A5E"/>
  </w:style>
  <w:style w:type="character" w:styleId="Hyperlink">
    <w:name w:val="Hyperlink"/>
    <w:basedOn w:val="DefaultParagraphFont"/>
    <w:uiPriority w:val="99"/>
    <w:unhideWhenUsed/>
    <w:rsid w:val="00A97A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B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c.els-cdn.com/S0004370207001087/1-s2.0-S0004370207001087-main.pdf?_tid=f9e74272-a98a-11e3-97d9-00000aacb35d&amp;acdnat=1394590191_f85c1b7b5f85ce3bf1cca5d134de6950" TargetMode="External"/><Relationship Id="rId18" Type="http://schemas.openxmlformats.org/officeDocument/2006/relationships/hyperlink" Target="http://acl.ldc.upenn.edu/hlt-naacl2004/sigdial04/pdf/jovanovic.pdf" TargetMode="External"/><Relationship Id="rId26" Type="http://schemas.openxmlformats.org/officeDocument/2006/relationships/hyperlink" Target="http://wmmks.csie.ncku.edu.tw/ACL-IJCNLP-2009/EMNLP/pdf/EMNLP118.pdf" TargetMode="External"/><Relationship Id="rId39" Type="http://schemas.openxmlformats.org/officeDocument/2006/relationships/hyperlink" Target="http://hrgpapers.uwindsor.ca/ojs/leddy/index.php/informal_logic/article/download/2592/2033" TargetMode="External"/><Relationship Id="rId21" Type="http://schemas.openxmlformats.org/officeDocument/2006/relationships/hyperlink" Target="http://www.eecs.qmul.ac.uk/~mpurver/papers/purver-et-al06mlmi.pdf" TargetMode="External"/><Relationship Id="rId34" Type="http://schemas.openxmlformats.org/officeDocument/2006/relationships/hyperlink" Target="http://aclweb.org/anthology/W/W08/W08-0124.pdf" TargetMode="External"/><Relationship Id="rId42" Type="http://schemas.openxmlformats.org/officeDocument/2006/relationships/hyperlink" Target="http://www5.informatik.uni-erlangen.de/Forschung/Publikationen/2008/Tur08-TCM.pdf" TargetMode="External"/><Relationship Id="rId47" Type="http://schemas.openxmlformats.org/officeDocument/2006/relationships/hyperlink" Target="http://www.dtic.mil/dtic/tr/fulltext/u2/a459208.pdf" TargetMode="External"/><Relationship Id="rId50" Type="http://schemas.openxmlformats.org/officeDocument/2006/relationships/hyperlink" Target="http://citeseerx.ist.psu.edu/viewdoc/download?doi=10.1.1.221.8852&amp;rep=rep1&amp;type=pdf" TargetMode="External"/><Relationship Id="rId55" Type="http://schemas.openxmlformats.org/officeDocument/2006/relationships/hyperlink" Target="http://www.speech.kth.se/prod/publications/files/3772.pdf" TargetMode="External"/><Relationship Id="rId7" Type="http://schemas.openxmlformats.org/officeDocument/2006/relationships/hyperlink" Target="https://gupea.ub.gu.se/bitstream/2077/17246/3/gupea_2077_17246_3.pdf" TargetMode="External"/><Relationship Id="rId12" Type="http://schemas.openxmlformats.org/officeDocument/2006/relationships/hyperlink" Target="http://f3.tiera.ru/2/Cs_Computer%20science/CsLn_Lecture%20notes/A/Agent%20Communication%201%20conf.,%20AC%202004(LNCS3396,%20Springer,%202005)(ISBN%203540250158)(268s).pdf" TargetMode="External"/><Relationship Id="rId17" Type="http://schemas.openxmlformats.org/officeDocument/2006/relationships/hyperlink" Target="http://s3.amazonaws.com/academia.edu.documents/30918300/E09-1.pdf?AWSAccessKeyId=AKIAJ56TQJRTWSMTNPEA&amp;Expires=1394593384&amp;Signature=TJOvdnctaJbQC8UIjlqfy8%2BJ1jQ%3D&amp;response-content-disposition=inline" TargetMode="External"/><Relationship Id="rId25" Type="http://schemas.openxmlformats.org/officeDocument/2006/relationships/hyperlink" Target="http://www.researchgate.net/publication/220794412_Extracting_Decisions_from_Multi-Party_Dialogue_Using_Directed_Graphical_Models_and_Semantic_Similarity/file/9fcfd510be754aabf8.pdf" TargetMode="External"/><Relationship Id="rId33" Type="http://schemas.openxmlformats.org/officeDocument/2006/relationships/hyperlink" Target="http://citeseerx.ist.psu.edu/viewdoc/download?doi=10.1.1.29.3036&amp;rep=rep1&amp;type=pdf" TargetMode="External"/><Relationship Id="rId38" Type="http://schemas.openxmlformats.org/officeDocument/2006/relationships/hyperlink" Target="http://www.msr-waypoint.com/en-us/um/people/dbohus/docs/engagement_model.pdf" TargetMode="External"/><Relationship Id="rId46" Type="http://schemas.openxmlformats.org/officeDocument/2006/relationships/hyperlink" Target="http://www.researchgate.net/publication/2951394_Evaluation_of_Multi-Party_Virtual_Reality_Dialogue_Interaction/file/72e7e520bde09c362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acl.ldc.upenn.edu/P/P07/P07-2027.pdf" TargetMode="External"/><Relationship Id="rId20" Type="http://schemas.openxmlformats.org/officeDocument/2006/relationships/hyperlink" Target="http://sigdial.org/workshops/workshop8/Proceedings/SIGdial04.pdf" TargetMode="External"/><Relationship Id="rId29" Type="http://schemas.openxmlformats.org/officeDocument/2006/relationships/hyperlink" Target="http://aclweb.org/anthology/P/P10/P10-1102.pdf" TargetMode="External"/><Relationship Id="rId41" Type="http://schemas.openxmlformats.org/officeDocument/2006/relationships/hyperlink" Target="http://www.sigdial.org/workshops/workshop6/proceedings/pdf/16-SigDial-Jovanovic.pdf" TargetMode="External"/><Relationship Id="rId54" Type="http://schemas.openxmlformats.org/officeDocument/2006/relationships/hyperlink" Target="http://repository.cmu.edu/cgi/viewcontent.cgi?article=2352&amp;context=compsci&amp;sei-redir=1&amp;referer=http%3A%2F%2Fscholar.google.com%2Fscholar%3Fstart%3D20%26q%3Dmulti-party%2Bdialog%26hl%3Den%26as_sdt%3D0%2C39%26scilib%3D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wnload.springer.com/static/pdf/307/art%253A10.1007%252Fs11168-006-9002-2.pdf?auth66=1394761397_db5aef114c8f82be2a612139db9d529b&amp;ext=.pdf" TargetMode="External"/><Relationship Id="rId11" Type="http://schemas.openxmlformats.org/officeDocument/2006/relationships/hyperlink" Target="http://www.dtic.mil/dtic/tr/fulltext/u2/a459156.pdf" TargetMode="External"/><Relationship Id="rId24" Type="http://schemas.openxmlformats.org/officeDocument/2006/relationships/hyperlink" Target="http://acl.ldc.upenn.edu/W/W98/W98-0319.pdf?origin=publication_detail" TargetMode="External"/><Relationship Id="rId32" Type="http://schemas.openxmlformats.org/officeDocument/2006/relationships/hyperlink" Target="http://acl.ldc.upenn.edu/E/E06/E06-1035.pdf" TargetMode="External"/><Relationship Id="rId37" Type="http://schemas.openxmlformats.org/officeDocument/2006/relationships/hyperlink" Target="http://publications.idiap.ch/downloads/papers/2010/Hung_IEEETRANS.ASL_2010.pdf" TargetMode="External"/><Relationship Id="rId40" Type="http://schemas.openxmlformats.org/officeDocument/2006/relationships/hyperlink" Target="http://f3.tiera.ru/2/Cs_Computer%20science/CsLn_Lecture%20notes/Advances%20in%20Agent%20Communication,%20on%20Agent%20Communication%20Languages,%20ACL%202003(LNCS2922,%20Springer,%202004)(ISBN%203540207694)(412s).pdf" TargetMode="External"/><Relationship Id="rId45" Type="http://schemas.openxmlformats.org/officeDocument/2006/relationships/hyperlink" Target="http://f3.tiera.ru/2/Cs_Computer%20science/CsLn_Lecture%20notes/Logics%20in%20Artificial%20Intelligence,%20European%20Workshop,%20JELIA%202000%20Malaga(LNCS1919,%20Springer,%202000)(ISBN%203540411313)(431s).pdf" TargetMode="External"/><Relationship Id="rId53" Type="http://schemas.openxmlformats.org/officeDocument/2006/relationships/hyperlink" Target="https://www.era.lib.ed.ac.uk/bitstream/1842/2137/1/MurrayRenals07.pdf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eecs.qmul.ac.uk/~mpurver/papers/gupta-et-al07sigdial.pdf" TargetMode="External"/><Relationship Id="rId23" Type="http://schemas.openxmlformats.org/officeDocument/2006/relationships/hyperlink" Target="ftp://togo.icsi.berkeley.edu/global/pub/speech/papers/icassp2005-da-seg-class.pdf" TargetMode="External"/><Relationship Id="rId28" Type="http://schemas.openxmlformats.org/officeDocument/2006/relationships/hyperlink" Target="http://www.dtic.mil/dtic/tr/fulltext/u2/a459015.pdf" TargetMode="External"/><Relationship Id="rId36" Type="http://schemas.openxmlformats.org/officeDocument/2006/relationships/hyperlink" Target="ftp://130.107.33.205/pub/papers/icassp2008-qa-meetings.pdf" TargetMode="External"/><Relationship Id="rId49" Type="http://schemas.openxmlformats.org/officeDocument/2006/relationships/hyperlink" Target="http://ict.usc.edu/pubs/Embodied%20Agents%20for%20Multi-party%20Dialogue%20in%20Immersive%20%20Virtual%20Worlds.pdf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citeseerx.ist.psu.edu/viewdoc/download?doi=10.1.1.8.4024&amp;rep=rep1&amp;type=pdf" TargetMode="External"/><Relationship Id="rId19" Type="http://schemas.openxmlformats.org/officeDocument/2006/relationships/hyperlink" Target="http://acl.ldc.upenn.edu/hlt-naacl2004/sigdial04/pdf/clark.pdf" TargetMode="External"/><Relationship Id="rId31" Type="http://schemas.openxmlformats.org/officeDocument/2006/relationships/hyperlink" Target="http://eprints.eemcs.utwente.nl/17022/01/dekok_2009_multimodal.pdf?origin=publication_detail" TargetMode="External"/><Relationship Id="rId44" Type="http://schemas.openxmlformats.org/officeDocument/2006/relationships/hyperlink" Target="http://cgi.csc.liv.ac.uk/~frans/PostScriptFiles/ArgMAS09wardeh.pdf" TargetMode="External"/><Relationship Id="rId52" Type="http://schemas.openxmlformats.org/officeDocument/2006/relationships/hyperlink" Target="http://homepages.inf.ed.ac.uk/amyi/papers/foster-etal-icmi20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l.ldc.upenn.edu/C/C98/C98-1092.pdf" TargetMode="External"/><Relationship Id="rId14" Type="http://schemas.openxmlformats.org/officeDocument/2006/relationships/hyperlink" Target="http://www.h-its.org/english/research/nlp/download/mueller_acl07.pdf" TargetMode="External"/><Relationship Id="rId22" Type="http://schemas.openxmlformats.org/officeDocument/2006/relationships/hyperlink" Target="http://www.kky.zcu.cz/en/publications/1/KolarJ_2006_Onspeaker-specific.pdf" TargetMode="External"/><Relationship Id="rId27" Type="http://schemas.openxmlformats.org/officeDocument/2006/relationships/hyperlink" Target="http://ftp.icsi.berkeley.edu/ftp/global/pub/speech/papers/prosody2001-meetings.pdf" TargetMode="External"/><Relationship Id="rId30" Type="http://schemas.openxmlformats.org/officeDocument/2006/relationships/hyperlink" Target="http://www.speech.kth.se/~heldner/Mattias_Heldners_Home_Page/Publications_files/laskowskiICASSP2011b.pdf" TargetMode="External"/><Relationship Id="rId35" Type="http://schemas.openxmlformats.org/officeDocument/2006/relationships/hyperlink" Target="Purver,%20Matthew,%20et%20al.%20%22Unsupervised%20topic%20modelling%20for%20multi-party%20spoken%20discourse.%22%20Proceedings%20of%20the%2021st%20International%20Conference%20on%20Computational%20Linguistics%20and%20the%2044th%20annual%20meeting%20of%20the%20Association%20for%20Computational%20Linguistics.%20Association%20for%20Computational%20Linguistics,%202006." TargetMode="External"/><Relationship Id="rId43" Type="http://schemas.openxmlformats.org/officeDocument/2006/relationships/hyperlink" Target="http://hnk.ffzg.hr/bibl/lrec2010/pdf/85_Paper.pdf" TargetMode="External"/><Relationship Id="rId48" Type="http://schemas.openxmlformats.org/officeDocument/2006/relationships/hyperlink" Target="http://people.ict.usc.edu/~gratch/papers/traum-iva08.pdf" TargetMode="External"/><Relationship Id="rId56" Type="http://schemas.openxmlformats.org/officeDocument/2006/relationships/hyperlink" Target="http://l1.lamsade.dauphine.fr/~balbo/Publication/versionAuteur/MAGS2009.pdf" TargetMode="External"/><Relationship Id="rId8" Type="http://schemas.openxmlformats.org/officeDocument/2006/relationships/hyperlink" Target="http://f3.tiera.ru/2/Cs_Computer%20science/CsLn_Lecture%20notes/Advances%20in%20Agent%20Communication,%20on%20Agent%20Communication%20Languages,%20ACL%202003(LNCS2922,%20Springer,%202004)(ISBN%203540207694)(412s).pdf" TargetMode="External"/><Relationship Id="rId51" Type="http://schemas.openxmlformats.org/officeDocument/2006/relationships/hyperlink" Target="http://dialor05.loria.fr/Papers/21-Loeckelt.pdf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6930B290.dotm</Template>
  <TotalTime>78</TotalTime>
  <Pages>4</Pages>
  <Words>2366</Words>
  <Characters>13488</Characters>
  <Application>Microsoft Office Word</Application>
  <DocSecurity>0</DocSecurity>
  <Lines>112</Lines>
  <Paragraphs>31</Paragraphs>
  <ScaleCrop>false</ScaleCrop>
  <Company>University of Pittsburgh</Company>
  <LinksUpToDate>false</LinksUpToDate>
  <CharactersWithSpaces>15823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Wencan Luo</cp:lastModifiedBy>
  <cp:revision>85</cp:revision>
  <dcterms:created xsi:type="dcterms:W3CDTF">2014-03-12T01:28:00Z</dcterms:created>
  <dcterms:modified xsi:type="dcterms:W3CDTF">2014-03-12T02:46:00Z</dcterms:modified>
</cp:coreProperties>
</file>