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94" w:rsidRDefault="005F7B79" w:rsidP="005F7B79">
      <w:pPr>
        <w:pStyle w:val="Heading1"/>
      </w:pPr>
      <w:r>
        <w:t>Summary</w:t>
      </w:r>
    </w:p>
    <w:p w:rsidR="005F7B79" w:rsidRDefault="00AA018D" w:rsidP="000B6835">
      <w:pPr>
        <w:pStyle w:val="Heading1"/>
      </w:pPr>
      <w:r>
        <w:t>Feature Vector</w:t>
      </w:r>
    </w:p>
    <w:p w:rsidR="008B726E" w:rsidRDefault="003A435B" w:rsidP="003A435B">
      <w:r>
        <w:t>Models are train</w:t>
      </w:r>
      <w:r w:rsidR="008B726E">
        <w:t xml:space="preserve">ed on Train2. </w:t>
      </w:r>
    </w:p>
    <w:p w:rsidR="00133209" w:rsidRDefault="008B726E" w:rsidP="003A435B">
      <w:r>
        <w:t>Feature Set: Acts + Unigram</w:t>
      </w:r>
    </w:p>
    <w:p w:rsidR="001D030E" w:rsidRDefault="00CC5938" w:rsidP="000B6835">
      <w:pPr>
        <w:pStyle w:val="Heading2"/>
      </w:pPr>
      <w:r>
        <w:t>Decision Tree</w:t>
      </w:r>
    </w:p>
    <w:p w:rsidR="005A747F" w:rsidRDefault="005A747F" w:rsidP="005A747F">
      <w:r>
        <w:t>ASR_yes &lt;= 0</w:t>
      </w:r>
    </w:p>
    <w:p w:rsidR="005A747F" w:rsidRDefault="005A747F" w:rsidP="005A747F">
      <w:r>
        <w:t>|   ASR_correct &lt;= 0</w:t>
      </w:r>
    </w:p>
    <w:p w:rsidR="005A747F" w:rsidRDefault="005A747F" w:rsidP="005A747F">
      <w:r>
        <w:t>|   |   ASR_54c &lt;= 0</w:t>
      </w:r>
    </w:p>
    <w:p w:rsidR="005A747F" w:rsidRDefault="005A747F" w:rsidP="005A747F">
      <w:r>
        <w:t>|   |   |   request = 0</w:t>
      </w:r>
    </w:p>
    <w:p w:rsidR="005A747F" w:rsidRDefault="005A747F" w:rsidP="005A747F">
      <w:r>
        <w:t>|   |   |   |   ASR_61c &lt;= 0</w:t>
      </w:r>
    </w:p>
    <w:p w:rsidR="005A747F" w:rsidRDefault="005A747F" w:rsidP="005A747F">
      <w:r>
        <w:t>|   |   |   |   |   ASR_28x &lt;= 0</w:t>
      </w:r>
    </w:p>
    <w:p w:rsidR="005A747F" w:rsidRDefault="005A747F" w:rsidP="005A747F">
      <w:r>
        <w:t>|   |   |   |   |   |   ASR_61b &lt;= 0</w:t>
      </w:r>
    </w:p>
    <w:p w:rsidR="005A747F" w:rsidRDefault="005A747F" w:rsidP="005A747F">
      <w:r>
        <w:t>|   |   |   |   |   |   |   ASR_64 &lt;= 0</w:t>
      </w:r>
    </w:p>
    <w:p w:rsidR="005A747F" w:rsidRDefault="005A747F" w:rsidP="005A747F">
      <w:r>
        <w:t>|   |   |   |   |   |   |   |   ASR_61a &lt;= 0: -1 (4870.0/397.0)</w:t>
      </w:r>
    </w:p>
    <w:p w:rsidR="005A747F" w:rsidRDefault="005A747F" w:rsidP="005A747F">
      <w:r>
        <w:t>|   |   |   |   |   |   |   |   ASR_61a &gt; 0</w:t>
      </w:r>
    </w:p>
    <w:p w:rsidR="005A747F" w:rsidRDefault="005A747F" w:rsidP="005A747F">
      <w:r>
        <w:t>|   |   |   |   |   |   |   |   |   ASR_hays &lt;= 0: 1 (121.0/50.0)</w:t>
      </w:r>
    </w:p>
    <w:p w:rsidR="005A747F" w:rsidRDefault="005A747F" w:rsidP="005A747F">
      <w:r>
        <w:t>|   |   |   |   |   |   |   |   |   ASR_hays &gt; 0: -1 (24.0/3.0)</w:t>
      </w:r>
    </w:p>
    <w:p w:rsidR="005A747F" w:rsidRDefault="005A747F" w:rsidP="005A747F">
      <w:r>
        <w:t>|   |   |   |   |   |   |   ASR_64 &gt; 0: 1 (79.0/35.0)</w:t>
      </w:r>
    </w:p>
    <w:p w:rsidR="005A747F" w:rsidRDefault="005A747F" w:rsidP="005A747F">
      <w:r>
        <w:t>|   |   |   |   |   |   ASR_61b &gt; 0: 1 (68.0/28.0)</w:t>
      </w:r>
    </w:p>
    <w:p w:rsidR="005A747F" w:rsidRDefault="005A747F" w:rsidP="005A747F">
      <w:r>
        <w:t>|   |   |   |   |   ASR_28x &gt; 0: 1 (38.0/10.0)</w:t>
      </w:r>
    </w:p>
    <w:p w:rsidR="005A747F" w:rsidRDefault="005A747F" w:rsidP="005A747F">
      <w:r>
        <w:t>|   |   |   |   ASR_61c &gt; 0</w:t>
      </w:r>
    </w:p>
    <w:p w:rsidR="005A747F" w:rsidRDefault="005A747F" w:rsidP="005A747F">
      <w:r>
        <w:t>|   |   |   |   |   ASR_leaving &lt;= 0: 1 (273.0/86.0)</w:t>
      </w:r>
    </w:p>
    <w:p w:rsidR="005A747F" w:rsidRDefault="005A747F" w:rsidP="005A747F">
      <w:r>
        <w:t>|   |   |   |   |   ASR_leaving &gt; 0: -1 (21.0/1.0)</w:t>
      </w:r>
    </w:p>
    <w:p w:rsidR="005A747F" w:rsidRDefault="005A747F" w:rsidP="005A747F">
      <w:r>
        <w:t>|   |   |   request = 1</w:t>
      </w:r>
    </w:p>
    <w:p w:rsidR="005A747F" w:rsidRDefault="005A747F" w:rsidP="005A747F">
      <w:r>
        <w:lastRenderedPageBreak/>
        <w:t>|   |   |   |   ASR_from &lt;= 0</w:t>
      </w:r>
    </w:p>
    <w:p w:rsidR="005A747F" w:rsidRDefault="005A747F" w:rsidP="005A747F">
      <w:r>
        <w:t>|   |   |   |   |   ASR_in &lt;= 0</w:t>
      </w:r>
    </w:p>
    <w:p w:rsidR="005A747F" w:rsidRDefault="005A747F" w:rsidP="005A747F">
      <w:r>
        <w:t>|   |   |   |   |   |   ASR_to &lt;= 0</w:t>
      </w:r>
    </w:p>
    <w:p w:rsidR="005A747F" w:rsidRDefault="005A747F" w:rsidP="005A747F">
      <w:r>
        <w:t>|   |   |   |   |   |   |   ASR_thirty &lt;= 0</w:t>
      </w:r>
    </w:p>
    <w:p w:rsidR="005A747F" w:rsidRDefault="005A747F" w:rsidP="005A747F">
      <w:r>
        <w:t>|   |   |   |   |   |   |   |   ASR_at &lt;= 0</w:t>
      </w:r>
    </w:p>
    <w:p w:rsidR="005A747F" w:rsidRDefault="005A747F" w:rsidP="005A747F">
      <w:r>
        <w:t>|   |   |   |   |   |   |   |   |   ASR_downtown &lt;= 0</w:t>
      </w:r>
    </w:p>
    <w:p w:rsidR="005A747F" w:rsidRDefault="005A747F" w:rsidP="005A747F">
      <w:r>
        <w:t>|   |   |   |   |   |   |   |   |   |   ASR_now &lt;= 0</w:t>
      </w:r>
    </w:p>
    <w:p w:rsidR="005A747F" w:rsidRDefault="005A747F" w:rsidP="005A747F">
      <w:r>
        <w:t>|   |   |   |   |   |   |   |   |   |   |   ASR_duquesne &lt;= 0</w:t>
      </w:r>
    </w:p>
    <w:p w:rsidR="005A747F" w:rsidRDefault="005A747F" w:rsidP="005A747F">
      <w:r>
        <w:t>|   |   |   |   |   |   |   |   |   |   |   |   ASR_homestead &lt;= 0</w:t>
      </w:r>
    </w:p>
    <w:p w:rsidR="005A747F" w:rsidRDefault="005A747F" w:rsidP="005A747F">
      <w:r>
        <w:t>|   |   |   |   |   |   |   |   |   |   |   |   |   ASR_pittsburgh &lt;= 0</w:t>
      </w:r>
    </w:p>
    <w:p w:rsidR="005A747F" w:rsidRDefault="005A747F" w:rsidP="005A747F">
      <w:r>
        <w:t>|   |   |   |   |   |   |   |   |   |   |   |   |   |   ASR_mckeesport &lt;= 0</w:t>
      </w:r>
    </w:p>
    <w:p w:rsidR="005A747F" w:rsidRDefault="005A747F" w:rsidP="005A747F">
      <w:r>
        <w:t>|   |   |   |   |   |   |   |   |   |   |   |   |   |   |   ASR_oakland &lt;= 0</w:t>
      </w:r>
    </w:p>
    <w:p w:rsidR="005A747F" w:rsidRDefault="005A747F" w:rsidP="005A747F">
      <w:r>
        <w:t>|   |   |   |   |   |   |   |   |   |   |   |   |   |   |   |   ASR_hill &lt;= 0</w:t>
      </w:r>
    </w:p>
    <w:p w:rsidR="005A747F" w:rsidRDefault="005A747F" w:rsidP="005A747F">
      <w:r>
        <w:t>|   |   |   |   |   |   |   |   |   |   |   |   |   |   |   |   |   ASR_m &lt;= 0</w:t>
      </w:r>
    </w:p>
    <w:p w:rsidR="005A747F" w:rsidRDefault="005A747F" w:rsidP="005A747F">
      <w:r>
        <w:t>|   |   |   |   |   |   |   |   |   |   |   |   |   |   |   |   |   |   ASR_braddock &lt;= 0</w:t>
      </w:r>
    </w:p>
    <w:p w:rsidR="005A747F" w:rsidRDefault="005A747F" w:rsidP="005A747F">
      <w:r>
        <w:t>|   |   |   |   |   |   |   |   |   |   |   |   |   |   |   |   |   |   |   ASR_clock &lt;= 0</w:t>
      </w:r>
    </w:p>
    <w:p w:rsidR="005A747F" w:rsidRDefault="005A747F" w:rsidP="005A747F">
      <w:r>
        <w:t>|   |   |   |   |   |   |   |   |   |   |   |   |   |   |   |   |   |   |   |   ASR_side &lt;= 0</w:t>
      </w:r>
    </w:p>
    <w:p w:rsidR="005A747F" w:rsidRDefault="005A747F" w:rsidP="005A747F">
      <w:r>
        <w:t>|   |   |   |   |   |   |   |   |   |   |   |   |   |   |   |   |   |   |   |   |   ASR_swissvale &lt;= 0</w:t>
      </w:r>
    </w:p>
    <w:p w:rsidR="005A747F" w:rsidRDefault="005A747F" w:rsidP="005A747F">
      <w:r>
        <w:t>|   |   |   |   |   |   |   |   |   |   |   |   |   |   |   |   |   |   |   |   |   |   ASR_airport &lt;= 0</w:t>
      </w:r>
    </w:p>
    <w:p w:rsidR="005A747F" w:rsidRDefault="005A747F" w:rsidP="005A747F">
      <w:r>
        <w:t>|   |   |   |   |   |   |   |   |   |   |   |   |   |   |   |   |   |   |   |   |   |   |   ASR_murray &lt;= 0</w:t>
      </w:r>
    </w:p>
    <w:p w:rsidR="005A747F" w:rsidRDefault="005A747F" w:rsidP="005A747F">
      <w:r>
        <w:t>|   |   |   |   |   |   |   |   |   |   |   |   |   |   |   |   |   |   |   |   |   |   |   |   ASR_fifth &lt;= 0: -1 (948.0/239.0)</w:t>
      </w:r>
    </w:p>
    <w:p w:rsidR="005A747F" w:rsidRDefault="005A747F" w:rsidP="005A747F">
      <w:r>
        <w:t>|   |   |   |   |   |   |   |   |   |   |   |   |   |   |   |   |   |   |   |   |   |   |   |   ASR_fifth &gt; 0: 1 (22.0/7.0)</w:t>
      </w:r>
    </w:p>
    <w:p w:rsidR="005A747F" w:rsidRDefault="005A747F" w:rsidP="005A747F">
      <w:r>
        <w:t>|   |   |   |   |   |   |   |   |   |   |   |   |   |   |   |   |   |   |   |   |   |   |   ASR_murray &gt; 0: 1 (25.0/10.0)</w:t>
      </w:r>
    </w:p>
    <w:p w:rsidR="005A747F" w:rsidRDefault="005A747F" w:rsidP="005A747F">
      <w:r>
        <w:t>|   |   |   |   |   |   |   |   |   |   |   |   |   |   |   |   |   |   |   |   |   |   ASR_airport &gt; 0: 1 (27.0/10.0)</w:t>
      </w:r>
    </w:p>
    <w:p w:rsidR="005A747F" w:rsidRDefault="005A747F" w:rsidP="005A747F">
      <w:r>
        <w:t>|   |   |   |   |   |   |   |   |   |   |   |   |   |   |   |   |   |   |   |   |   ASR_swissvale &gt; 0: 1 (25.0/6.0)</w:t>
      </w:r>
    </w:p>
    <w:p w:rsidR="005A747F" w:rsidRDefault="005A747F" w:rsidP="005A747F">
      <w:r>
        <w:lastRenderedPageBreak/>
        <w:t>|   |   |   |   |   |   |   |   |   |   |   |   |   |   |   |   |   |   |   |   ASR_side &gt; 0: 1 (29.0/10.0)</w:t>
      </w:r>
    </w:p>
    <w:p w:rsidR="005A747F" w:rsidRDefault="005A747F" w:rsidP="005A747F">
      <w:r>
        <w:t>|   |   |   |   |   |   |   |   |   |   |   |   |   |   |   |   |   |   |   ASR_clock &gt; 0: 1 (46.0/16.0)</w:t>
      </w:r>
    </w:p>
    <w:p w:rsidR="005A747F" w:rsidRDefault="005A747F" w:rsidP="005A747F">
      <w:r>
        <w:t>|   |   |   |   |   |   |   |   |   |   |   |   |   |   |   |   |   |   ASR_braddock &gt; 0: 1 (39.0/11.0)</w:t>
      </w:r>
    </w:p>
    <w:p w:rsidR="005A747F" w:rsidRDefault="005A747F" w:rsidP="005A747F">
      <w:r>
        <w:t>|   |   |   |   |   |   |   |   |   |   |   |   |   |   |   |   |   ASR_m &gt; 0: 1 (72.0/23.0)</w:t>
      </w:r>
    </w:p>
    <w:p w:rsidR="005A747F" w:rsidRDefault="005A747F" w:rsidP="005A747F">
      <w:r>
        <w:t>|   |   |   |   |   |   |   |   |   |   |   |   |   |   |   |   ASR_hill &gt; 0: 1 (45.0/13.0)</w:t>
      </w:r>
    </w:p>
    <w:p w:rsidR="005A747F" w:rsidRDefault="005A747F" w:rsidP="005A747F">
      <w:r>
        <w:t>|   |   |   |   |   |   |   |   |   |   |   |   |   |   |   ASR_oakland &gt; 0: 1 (74.0/18.0)</w:t>
      </w:r>
    </w:p>
    <w:p w:rsidR="005A747F" w:rsidRDefault="005A747F" w:rsidP="005A747F">
      <w:r>
        <w:t>|   |   |   |   |   |   |   |   |   |   |   |   |   |   ASR_mckeesport &gt; 0: 1 (79.0/20.0)</w:t>
      </w:r>
    </w:p>
    <w:p w:rsidR="005A747F" w:rsidRDefault="005A747F" w:rsidP="005A747F">
      <w:r>
        <w:t>|   |   |   |   |   |   |   |   |   |   |   |   |   ASR_pittsburgh &gt; 0: 1 (39.0/8.0)</w:t>
      </w:r>
    </w:p>
    <w:p w:rsidR="005A747F" w:rsidRDefault="005A747F" w:rsidP="005A747F">
      <w:r>
        <w:t>|   |   |   |   |   |   |   |   |   |   |   |   ASR_homestead &gt; 0: 1 (43.0/9.0)</w:t>
      </w:r>
    </w:p>
    <w:p w:rsidR="005A747F" w:rsidRDefault="005A747F" w:rsidP="005A747F">
      <w:r>
        <w:t>|   |   |   |   |   |   |   |   |   |   |   ASR_duquesne &gt; 0: 1 (42.0/5.0)</w:t>
      </w:r>
    </w:p>
    <w:p w:rsidR="005A747F" w:rsidRDefault="005A747F" w:rsidP="005A747F">
      <w:r>
        <w:t>|   |   |   |   |   |   |   |   |   |   ASR_now &gt; 0: 1 (188.0/24.0)</w:t>
      </w:r>
    </w:p>
    <w:p w:rsidR="005A747F" w:rsidRDefault="005A747F" w:rsidP="005A747F">
      <w:r>
        <w:t>|   |   |   |   |   |   |   |   |   ASR_downtown &gt; 0: 1 (148.0/17.0)</w:t>
      </w:r>
    </w:p>
    <w:p w:rsidR="005A747F" w:rsidRDefault="005A747F" w:rsidP="005A747F">
      <w:r>
        <w:t>|   |   |   |   |   |   |   |   ASR_at &gt; 0: -1 (43.0/7.0)</w:t>
      </w:r>
    </w:p>
    <w:p w:rsidR="005A747F" w:rsidRDefault="005A747F" w:rsidP="005A747F">
      <w:r>
        <w:t>|   |   |   |   |   |   |   ASR_thirty &gt; 0: -1 (34.0/2.0)</w:t>
      </w:r>
    </w:p>
    <w:p w:rsidR="005A747F" w:rsidRDefault="005A747F" w:rsidP="005A747F">
      <w:r>
        <w:t>|   |   |   |   |   |   ASR_to &gt; 0: -1 (32.0/1.0)</w:t>
      </w:r>
    </w:p>
    <w:p w:rsidR="005A747F" w:rsidRDefault="005A747F" w:rsidP="005A747F">
      <w:r>
        <w:t>|   |   |   |   |   ASR_in &gt; 0: -1 (32.0/1.0)</w:t>
      </w:r>
    </w:p>
    <w:p w:rsidR="005A747F" w:rsidRDefault="005A747F" w:rsidP="005A747F">
      <w:r>
        <w:t>|   |   |   |   ASR_from &gt; 0: -1 (41.0/1.0)</w:t>
      </w:r>
    </w:p>
    <w:p w:rsidR="005A747F" w:rsidRDefault="005A747F" w:rsidP="005A747F">
      <w:r>
        <w:t>|   |   ASR_54c &gt; 0: 1 (138.0/28.0)</w:t>
      </w:r>
    </w:p>
    <w:p w:rsidR="005A747F" w:rsidRDefault="005A747F" w:rsidP="005A747F">
      <w:r>
        <w:t>|   ASR_correct &gt; 0: 0 (48.0/14.0)</w:t>
      </w:r>
    </w:p>
    <w:p w:rsidR="005A747F" w:rsidRDefault="005A747F" w:rsidP="005A747F">
      <w:r>
        <w:t>ASR_yes &gt; 0</w:t>
      </w:r>
    </w:p>
    <w:p w:rsidR="005A747F" w:rsidRDefault="005A747F" w:rsidP="005A747F">
      <w:r>
        <w:t>|   expl-conf = 0: -1 (106.0)</w:t>
      </w:r>
    </w:p>
    <w:p w:rsidR="00F73414" w:rsidRDefault="005A747F" w:rsidP="005A747F">
      <w:r>
        <w:t>|   expl-conf = 1: 0 (1486.0/209.0)</w:t>
      </w:r>
    </w:p>
    <w:p w:rsidR="00260140" w:rsidRPr="00F73414" w:rsidRDefault="00260140" w:rsidP="005A747F"/>
    <w:p w:rsidR="00F51E26" w:rsidRDefault="00F51E26" w:rsidP="000B6835">
      <w:pPr>
        <w:pStyle w:val="Heading2"/>
      </w:pPr>
      <w:r>
        <w:br w:type="page"/>
      </w:r>
    </w:p>
    <w:p w:rsidR="00CC5938" w:rsidRDefault="00616717" w:rsidP="000B6835">
      <w:pPr>
        <w:pStyle w:val="Heading2"/>
      </w:pPr>
      <w:r>
        <w:lastRenderedPageBreak/>
        <w:t>Feature Selection</w:t>
      </w:r>
    </w:p>
    <w:p w:rsidR="00275B8A" w:rsidRDefault="00264EE5" w:rsidP="00275B8A">
      <w:pPr>
        <w:rPr>
          <w:rFonts w:ascii="Consolas" w:hAnsi="Consolas" w:cs="Consolas"/>
          <w:color w:val="000000"/>
          <w:sz w:val="20"/>
          <w:szCs w:val="20"/>
        </w:rPr>
      </w:pPr>
      <w:r w:rsidRPr="001817F7">
        <w:rPr>
          <w:rFonts w:ascii="Consolas" w:hAnsi="Consolas" w:cs="Consolas"/>
          <w:color w:val="000000"/>
          <w:sz w:val="20"/>
          <w:szCs w:val="20"/>
        </w:rPr>
        <w:t>CfsSubsetEval + GreedyStepwise</w:t>
      </w:r>
    </w:p>
    <w:p w:rsidR="002049D0" w:rsidRPr="00275B8A" w:rsidRDefault="002049D0" w:rsidP="00275B8A">
      <w:r>
        <w:rPr>
          <w:rFonts w:ascii="Consolas" w:hAnsi="Consolas" w:cs="Consolas"/>
          <w:color w:val="000000"/>
          <w:sz w:val="20"/>
          <w:szCs w:val="20"/>
        </w:rPr>
        <w:t>28 most significant features</w:t>
      </w:r>
    </w:p>
    <w:tbl>
      <w:tblPr>
        <w:tblW w:w="1551" w:type="dxa"/>
        <w:jc w:val="center"/>
        <w:tblInd w:w="93" w:type="dxa"/>
        <w:tblLook w:val="04A0" w:firstRow="1" w:lastRow="0" w:firstColumn="1" w:lastColumn="0" w:noHBand="0" w:noVBand="1"/>
      </w:tblPr>
      <w:tblGrid>
        <w:gridCol w:w="1737"/>
      </w:tblGrid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inform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expl-conf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affirm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ASR_54c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ASR_60e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ASR_61f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ASR_6d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ASR_aiken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ASR_bellevue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ASR_down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ASR_ebo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ASR_forty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ASR_harwick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ASR_hobart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ASR_mont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ASR_moroeville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ASR_now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ASR_opposite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ASR_out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ASR_s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ASR_township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ASR_wal-mart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ASR_yes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ASR_chesterfield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ASR_found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ASR_information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ASR_today</w:t>
            </w:r>
          </w:p>
        </w:tc>
      </w:tr>
      <w:tr w:rsidR="00F51E26" w:rsidRPr="00F51E26" w:rsidTr="00275B8A">
        <w:trPr>
          <w:trHeight w:val="300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E26" w:rsidRPr="00F51E26" w:rsidRDefault="00F51E26" w:rsidP="00F51E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1E26">
              <w:rPr>
                <w:rFonts w:ascii="Calibri" w:eastAsia="Times New Roman" w:hAnsi="Calibri" w:cs="Times New Roman"/>
                <w:color w:val="000000"/>
              </w:rPr>
              <w:t>ASR_university</w:t>
            </w:r>
          </w:p>
        </w:tc>
      </w:tr>
    </w:tbl>
    <w:p w:rsidR="00770F07" w:rsidRPr="00770F07" w:rsidRDefault="00770F07" w:rsidP="00770F07"/>
    <w:p w:rsidR="0048510B" w:rsidRPr="0048510B" w:rsidRDefault="0048510B" w:rsidP="0048510B"/>
    <w:p w:rsidR="001B6404" w:rsidRDefault="001B6404" w:rsidP="006E7A79">
      <w:pPr>
        <w:pStyle w:val="Heading1"/>
      </w:pPr>
      <w:r>
        <w:br w:type="page"/>
      </w:r>
    </w:p>
    <w:p w:rsidR="00290A0F" w:rsidRDefault="004D1BBC" w:rsidP="006E7A79">
      <w:pPr>
        <w:pStyle w:val="Heading1"/>
      </w:pPr>
      <w:r>
        <w:lastRenderedPageBreak/>
        <w:t>Comparison</w:t>
      </w:r>
      <w:r w:rsidR="00CD3CE8">
        <w:t xml:space="preserve"> </w:t>
      </w:r>
      <w:r>
        <w:t>with Training</w:t>
      </w:r>
      <w:r w:rsidR="00833B56">
        <w:t xml:space="preserve"> Set:</w:t>
      </w:r>
      <w:r>
        <w:t xml:space="preserve"> </w:t>
      </w:r>
      <w:r w:rsidR="002A4381">
        <w:t>train2</w:t>
      </w:r>
      <w:r w:rsidR="00CD3CE8">
        <w:t xml:space="preserve">, </w:t>
      </w:r>
      <w:r w:rsidR="002A4381">
        <w:t>train3 and train2+3</w:t>
      </w:r>
    </w:p>
    <w:p w:rsidR="00616275" w:rsidRDefault="00B27433" w:rsidP="00616275">
      <w:r>
        <w:t>Model: SVM</w:t>
      </w:r>
    </w:p>
    <w:p w:rsidR="00B27433" w:rsidRDefault="00B27433" w:rsidP="00616275">
      <w:r>
        <w:t>Feature: Unigram + Act</w:t>
      </w:r>
    </w:p>
    <w:p w:rsidR="006834F7" w:rsidRPr="00616275" w:rsidRDefault="006834F7" w:rsidP="00616275">
      <w:r>
        <w:t xml:space="preserve">Trained on 2, 3, 2+3 </w:t>
      </w:r>
      <w:r w:rsidR="005D45A3">
        <w:t>respectively</w:t>
      </w:r>
    </w:p>
    <w:tbl>
      <w:tblPr>
        <w:tblW w:w="4800" w:type="dxa"/>
        <w:jc w:val="center"/>
        <w:tblInd w:w="93" w:type="dxa"/>
        <w:tblLook w:val="04A0" w:firstRow="1" w:lastRow="0" w:firstColumn="1" w:lastColumn="0" w:noHBand="0" w:noVBand="1"/>
      </w:tblPr>
      <w:tblGrid>
        <w:gridCol w:w="1004"/>
        <w:gridCol w:w="960"/>
        <w:gridCol w:w="1028"/>
        <w:gridCol w:w="960"/>
        <w:gridCol w:w="1007"/>
      </w:tblGrid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Train2+3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0.801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6B5C55" w:rsidRPr="006B5C55" w:rsidTr="00833B5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5C55" w:rsidRPr="006B5C55" w:rsidRDefault="006B5C55" w:rsidP="006B5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C5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</w:tbl>
    <w:p w:rsidR="004475E0" w:rsidRDefault="004475E0" w:rsidP="004475E0">
      <w:r>
        <w:t>Tr</w:t>
      </w:r>
      <w:r w:rsidR="00CA5D75">
        <w:t>ain on 3 on largely improves performance on Test3. (Test3 and Train3 are both from Group B)</w:t>
      </w:r>
    </w:p>
    <w:p w:rsidR="0089173D" w:rsidRDefault="00850121" w:rsidP="006E7A79">
      <w:pPr>
        <w:pStyle w:val="Heading1"/>
      </w:pPr>
      <w:r>
        <w:t xml:space="preserve">Other </w:t>
      </w:r>
      <w:r w:rsidR="001258AB">
        <w:t>Metric</w:t>
      </w:r>
      <w:r w:rsidR="00014F68">
        <w:t>s</w:t>
      </w:r>
    </w:p>
    <w:p w:rsidR="00213F52" w:rsidRPr="00213F52" w:rsidRDefault="00213F52" w:rsidP="00213F52"/>
    <w:p w:rsidR="00014F68" w:rsidRDefault="004D6BE5" w:rsidP="006E7A79">
      <w:pPr>
        <w:pStyle w:val="Heading1"/>
      </w:pPr>
      <w:r>
        <w:t>Error Analysis for 3-way model</w:t>
      </w:r>
    </w:p>
    <w:p w:rsidR="00E85384" w:rsidRDefault="00E85384" w:rsidP="00970BF4">
      <w:r>
        <w:t>Model: SVM</w:t>
      </w:r>
    </w:p>
    <w:p w:rsidR="00E658A5" w:rsidRPr="00970BF4" w:rsidRDefault="00E85384" w:rsidP="00970BF4">
      <w:r>
        <w:t xml:space="preserve">Feature Set: </w:t>
      </w:r>
      <w:r w:rsidR="00E658A5">
        <w:t>Unigram</w:t>
      </w:r>
    </w:p>
    <w:p w:rsidR="001363DA" w:rsidRDefault="007E0AF2" w:rsidP="00970BF4">
      <w:pPr>
        <w:pStyle w:val="Heading2"/>
      </w:pPr>
      <w:r>
        <w:t>Confusion Matrix</w:t>
      </w:r>
    </w:p>
    <w:p w:rsidR="007E0AF2" w:rsidRDefault="006F4606" w:rsidP="001363DA">
      <w:r>
        <w:t>Error Types:</w:t>
      </w:r>
    </w:p>
    <w:p w:rsidR="006F4606" w:rsidRDefault="006F4606" w:rsidP="001363DA">
      <w:r>
        <w:t>ASR</w:t>
      </w:r>
    </w:p>
    <w:p w:rsidR="006F4606" w:rsidRDefault="006F4606" w:rsidP="001363DA">
      <w:r>
        <w:t>SLU</w:t>
      </w:r>
    </w:p>
    <w:p w:rsidR="006F4606" w:rsidRDefault="00DF6631" w:rsidP="001363DA">
      <w:r>
        <w:t>Slot Distribution</w:t>
      </w:r>
    </w:p>
    <w:p w:rsidR="00DF6631" w:rsidRPr="001363DA" w:rsidRDefault="00DF6631" w:rsidP="001363DA"/>
    <w:p w:rsidR="004D6BE5" w:rsidRDefault="009C6F25" w:rsidP="006E7A79">
      <w:pPr>
        <w:pStyle w:val="Heading1"/>
      </w:pPr>
      <w:r>
        <w:lastRenderedPageBreak/>
        <w:t>Include More Features</w:t>
      </w:r>
    </w:p>
    <w:p w:rsidR="003038E1" w:rsidRDefault="00847D11" w:rsidP="003038E1">
      <w:pPr>
        <w:pStyle w:val="Heading1"/>
      </w:pPr>
      <w:r>
        <w:t>CRF model</w:t>
      </w:r>
      <w:r w:rsidR="00D60DC9">
        <w:t xml:space="preserve"> (Conditional Random Field)</w:t>
      </w:r>
    </w:p>
    <w:p w:rsidR="003B41B7" w:rsidRDefault="003B41B7" w:rsidP="003B41B7">
      <w:r>
        <w:t xml:space="preserve">The assumption is that </w:t>
      </w:r>
      <w:r w:rsidR="00F71569">
        <w:t xml:space="preserve">the ngam + svm is modeling the performance of SLU and ASR; The CRF is modeling </w:t>
      </w:r>
      <w:r w:rsidR="009B2CE5">
        <w:t>the performance of dialog management.</w:t>
      </w:r>
      <w:r w:rsidR="003F1C38">
        <w:t xml:space="preserve"> </w:t>
      </w:r>
      <w:r w:rsidR="005C7592">
        <w:t>It is b</w:t>
      </w:r>
      <w:r w:rsidR="00921301">
        <w:t>ecause</w:t>
      </w:r>
      <w:r w:rsidR="003F1C38">
        <w:t xml:space="preserve"> CRF considers the history of dialog.</w:t>
      </w:r>
    </w:p>
    <w:p w:rsidR="00FA2E3C" w:rsidRDefault="006E1586" w:rsidP="003B41B7">
      <w:r>
        <w:t xml:space="preserve">Data </w:t>
      </w:r>
      <w:r w:rsidR="00440944">
        <w:t>Preparing</w:t>
      </w:r>
      <w:r w:rsidR="00921301">
        <w:t>:</w:t>
      </w:r>
    </w:p>
    <w:p w:rsidR="00921301" w:rsidRDefault="002608E3" w:rsidP="00F00548">
      <w:pPr>
        <w:pStyle w:val="ListParagraph"/>
        <w:numPr>
          <w:ilvl w:val="0"/>
          <w:numId w:val="2"/>
        </w:numPr>
      </w:pPr>
      <w:r>
        <w:t xml:space="preserve">Split the </w:t>
      </w:r>
      <w:r w:rsidR="004223ED">
        <w:t>data into individual dialogs.</w:t>
      </w:r>
      <w:r w:rsidR="00923F10">
        <w:t xml:space="preserve"> If the “turn_index” is 0, then it is the beginning of a new dialog</w:t>
      </w:r>
    </w:p>
    <w:p w:rsidR="004E1394" w:rsidRDefault="004E1394" w:rsidP="00F00548">
      <w:pPr>
        <w:pStyle w:val="ListParagraph"/>
        <w:numPr>
          <w:ilvl w:val="0"/>
          <w:numId w:val="2"/>
        </w:numPr>
      </w:pPr>
      <w:r>
        <w:t>Each dialog is a sample is CRF.</w:t>
      </w:r>
    </w:p>
    <w:p w:rsidR="00C3348C" w:rsidRDefault="00C3348C" w:rsidP="00F00548">
      <w:pPr>
        <w:pStyle w:val="ListParagraph"/>
        <w:numPr>
          <w:ilvl w:val="0"/>
          <w:numId w:val="2"/>
        </w:numPr>
      </w:pPr>
      <w:r>
        <w:t>The task of CRF is to get the sequence of labels in the dialog which has the max probability.</w:t>
      </w:r>
    </w:p>
    <w:p w:rsidR="00240F56" w:rsidRPr="003B41B7" w:rsidRDefault="00240F56" w:rsidP="00240F56">
      <w:pPr>
        <w:pStyle w:val="Heading2"/>
      </w:pPr>
      <w:r>
        <w:t>Results:</w:t>
      </w:r>
    </w:p>
    <w:p w:rsidR="00A02348" w:rsidRDefault="00053EEA" w:rsidP="00053EEA">
      <w:r>
        <w:t>Act (30</w:t>
      </w:r>
      <w:r w:rsidR="00A02348">
        <w:t>)</w:t>
      </w:r>
    </w:p>
    <w:p w:rsidR="00053EEA" w:rsidRDefault="00053EEA" w:rsidP="00053EEA">
      <w:r>
        <w:t>Unigram (26)</w:t>
      </w:r>
      <w:r w:rsidR="006D3504">
        <w:t xml:space="preserve"> by Feature Selection</w:t>
      </w:r>
    </w:p>
    <w:p w:rsidR="003038E1" w:rsidRDefault="003038E1" w:rsidP="00053EEA">
      <w:r>
        <w:t>Metric: Accuracy</w:t>
      </w:r>
    </w:p>
    <w:p w:rsidR="003038E1" w:rsidRDefault="003038E1" w:rsidP="00053EEA">
      <w:r>
        <w:t>Slots: “all” and “joint”</w:t>
      </w:r>
    </w:p>
    <w:p w:rsidR="003038E1" w:rsidRDefault="003038E1" w:rsidP="00053EEA">
      <w:r>
        <w:t>Methods:</w:t>
      </w:r>
    </w:p>
    <w:p w:rsidR="003038E1" w:rsidRDefault="002C6698" w:rsidP="00A82DF4">
      <w:pPr>
        <w:pStyle w:val="ListParagraph"/>
        <w:numPr>
          <w:ilvl w:val="0"/>
          <w:numId w:val="1"/>
        </w:numPr>
      </w:pPr>
      <w:r>
        <w:t>Baseline</w:t>
      </w:r>
      <w:r w:rsidR="00B86267">
        <w:t>: top SLU</w:t>
      </w:r>
    </w:p>
    <w:p w:rsidR="00A82DF4" w:rsidRDefault="007D52B9" w:rsidP="00A82DF4">
      <w:pPr>
        <w:pStyle w:val="ListParagraph"/>
        <w:numPr>
          <w:ilvl w:val="0"/>
          <w:numId w:val="1"/>
        </w:numPr>
      </w:pPr>
      <w:r>
        <w:t xml:space="preserve">Bestbyother:  best results got by all entries submitted </w:t>
      </w:r>
      <w:r w:rsidR="00CE7EF0">
        <w:t>(not necessary by the same team)</w:t>
      </w:r>
    </w:p>
    <w:p w:rsidR="00CE7EF0" w:rsidRDefault="009F04C2" w:rsidP="00A82DF4">
      <w:pPr>
        <w:pStyle w:val="ListParagraph"/>
        <w:numPr>
          <w:ilvl w:val="0"/>
          <w:numId w:val="1"/>
        </w:numPr>
      </w:pPr>
      <w:r>
        <w:t>3way: Unigram + SVM</w:t>
      </w:r>
    </w:p>
    <w:p w:rsidR="00682B3D" w:rsidRDefault="00682B3D" w:rsidP="00A82DF4">
      <w:pPr>
        <w:pStyle w:val="ListParagraph"/>
        <w:numPr>
          <w:ilvl w:val="0"/>
          <w:numId w:val="1"/>
        </w:numPr>
      </w:pPr>
      <w:r>
        <w:t>3way_actngram: Act + Unigram + SVM</w:t>
      </w:r>
      <w:r w:rsidR="002B26D4">
        <w:t xml:space="preserve"> (Test3 is trained on Train3; others are trained on train2)</w:t>
      </w:r>
    </w:p>
    <w:p w:rsidR="00682B3D" w:rsidRDefault="00764126" w:rsidP="00A82DF4">
      <w:pPr>
        <w:pStyle w:val="ListParagraph"/>
        <w:numPr>
          <w:ilvl w:val="0"/>
          <w:numId w:val="1"/>
        </w:numPr>
      </w:pPr>
      <w:r>
        <w:t>3way_crf_act: Act</w:t>
      </w:r>
      <w:r w:rsidR="00414066">
        <w:t xml:space="preserve"> + CRF</w:t>
      </w:r>
    </w:p>
    <w:p w:rsidR="00414066" w:rsidRDefault="00FD51A7" w:rsidP="00A82DF4">
      <w:pPr>
        <w:pStyle w:val="ListParagraph"/>
        <w:numPr>
          <w:ilvl w:val="0"/>
          <w:numId w:val="1"/>
        </w:numPr>
      </w:pPr>
      <w:r>
        <w:t xml:space="preserve">3way_crf_actngram: Act + </w:t>
      </w:r>
      <w:r w:rsidR="00FC5470">
        <w:t>Selected</w:t>
      </w:r>
      <w:r>
        <w:t xml:space="preserve"> Unigram</w:t>
      </w:r>
      <w:r w:rsidR="00FC5470">
        <w:t xml:space="preserve"> + CRF</w:t>
      </w:r>
      <w:bookmarkStart w:id="0" w:name="_GoBack"/>
      <w:bookmarkEnd w:id="0"/>
    </w:p>
    <w:p w:rsidR="00B86267" w:rsidRDefault="00AE53F0" w:rsidP="00053EEA">
      <w:r>
        <w:t>See the table below:</w:t>
      </w:r>
    </w:p>
    <w:p w:rsidR="00AE53F0" w:rsidRDefault="00BE4D0A" w:rsidP="00053EEA">
      <w:r>
        <w:t xml:space="preserve">       </w:t>
      </w:r>
      <w:r w:rsidR="001A3FE4">
        <w:t>For each row, if the cell is highlighted , it means that it is better than “bestbyother”</w:t>
      </w:r>
      <w:r w:rsidR="00C04048">
        <w:t>.</w:t>
      </w:r>
    </w:p>
    <w:p w:rsidR="00227DCF" w:rsidRPr="00053EEA" w:rsidRDefault="00227DCF" w:rsidP="00053EEA">
      <w:r w:rsidRPr="00227DCF">
        <w:lastRenderedPageBreak/>
        <w:drawing>
          <wp:inline distT="0" distB="0" distL="0" distR="0" wp14:anchorId="029CB64A" wp14:editId="5109D806">
            <wp:extent cx="5943600" cy="337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94" w:rsidRDefault="00807A94" w:rsidP="005F7B79"/>
    <w:p w:rsidR="00850121" w:rsidRPr="005F7B79" w:rsidRDefault="00850121" w:rsidP="005F7B79"/>
    <w:sectPr w:rsidR="00850121" w:rsidRPr="005F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6A1D"/>
    <w:multiLevelType w:val="hybridMultilevel"/>
    <w:tmpl w:val="1A00B3A0"/>
    <w:lvl w:ilvl="0" w:tplc="F5EAC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17822"/>
    <w:multiLevelType w:val="hybridMultilevel"/>
    <w:tmpl w:val="132CC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6B"/>
    <w:rsid w:val="00014F68"/>
    <w:rsid w:val="00053EEA"/>
    <w:rsid w:val="000B6835"/>
    <w:rsid w:val="001100C1"/>
    <w:rsid w:val="001258AB"/>
    <w:rsid w:val="00133209"/>
    <w:rsid w:val="001363DA"/>
    <w:rsid w:val="001817F7"/>
    <w:rsid w:val="001A3FE4"/>
    <w:rsid w:val="001B6404"/>
    <w:rsid w:val="001D030E"/>
    <w:rsid w:val="002049D0"/>
    <w:rsid w:val="00213F52"/>
    <w:rsid w:val="00227DCF"/>
    <w:rsid w:val="00240F56"/>
    <w:rsid w:val="00260140"/>
    <w:rsid w:val="002608E3"/>
    <w:rsid w:val="00264EE5"/>
    <w:rsid w:val="00275B8A"/>
    <w:rsid w:val="00290A0F"/>
    <w:rsid w:val="002A4381"/>
    <w:rsid w:val="002B26D4"/>
    <w:rsid w:val="002C6698"/>
    <w:rsid w:val="00300E44"/>
    <w:rsid w:val="003038E1"/>
    <w:rsid w:val="003135B7"/>
    <w:rsid w:val="00316A96"/>
    <w:rsid w:val="003A435B"/>
    <w:rsid w:val="003B41B7"/>
    <w:rsid w:val="003F1C38"/>
    <w:rsid w:val="003F7BA7"/>
    <w:rsid w:val="00414066"/>
    <w:rsid w:val="004223ED"/>
    <w:rsid w:val="00440944"/>
    <w:rsid w:val="004475E0"/>
    <w:rsid w:val="0048510B"/>
    <w:rsid w:val="004C3EED"/>
    <w:rsid w:val="004D1BBC"/>
    <w:rsid w:val="004D65CC"/>
    <w:rsid w:val="004D6BE5"/>
    <w:rsid w:val="004E06F7"/>
    <w:rsid w:val="004E1394"/>
    <w:rsid w:val="004E46FB"/>
    <w:rsid w:val="00506069"/>
    <w:rsid w:val="005A747F"/>
    <w:rsid w:val="005C7592"/>
    <w:rsid w:val="005D45A3"/>
    <w:rsid w:val="005D4616"/>
    <w:rsid w:val="005D73B3"/>
    <w:rsid w:val="005E4380"/>
    <w:rsid w:val="005F7B79"/>
    <w:rsid w:val="00616275"/>
    <w:rsid w:val="00616717"/>
    <w:rsid w:val="00682B3D"/>
    <w:rsid w:val="006834F7"/>
    <w:rsid w:val="00683BF1"/>
    <w:rsid w:val="006B5C55"/>
    <w:rsid w:val="006D3504"/>
    <w:rsid w:val="006E1586"/>
    <w:rsid w:val="006E7A79"/>
    <w:rsid w:val="006F4606"/>
    <w:rsid w:val="00764126"/>
    <w:rsid w:val="00770F07"/>
    <w:rsid w:val="007D52B9"/>
    <w:rsid w:val="007E0AF2"/>
    <w:rsid w:val="00804339"/>
    <w:rsid w:val="00807A94"/>
    <w:rsid w:val="00833B56"/>
    <w:rsid w:val="00847D11"/>
    <w:rsid w:val="00850121"/>
    <w:rsid w:val="00867CE4"/>
    <w:rsid w:val="0089173D"/>
    <w:rsid w:val="008A4828"/>
    <w:rsid w:val="008B726E"/>
    <w:rsid w:val="008D623B"/>
    <w:rsid w:val="008E26A1"/>
    <w:rsid w:val="00920495"/>
    <w:rsid w:val="00921301"/>
    <w:rsid w:val="00923F10"/>
    <w:rsid w:val="00970BF4"/>
    <w:rsid w:val="009B2CE5"/>
    <w:rsid w:val="009C6F25"/>
    <w:rsid w:val="009F04C2"/>
    <w:rsid w:val="00A02348"/>
    <w:rsid w:val="00A3706B"/>
    <w:rsid w:val="00A82DF4"/>
    <w:rsid w:val="00AA018D"/>
    <w:rsid w:val="00AD23C7"/>
    <w:rsid w:val="00AE53F0"/>
    <w:rsid w:val="00B27433"/>
    <w:rsid w:val="00B34194"/>
    <w:rsid w:val="00B86267"/>
    <w:rsid w:val="00BE4D0A"/>
    <w:rsid w:val="00C04048"/>
    <w:rsid w:val="00C3348C"/>
    <w:rsid w:val="00C562FD"/>
    <w:rsid w:val="00C9476B"/>
    <w:rsid w:val="00CA5D75"/>
    <w:rsid w:val="00CC5938"/>
    <w:rsid w:val="00CD3CE8"/>
    <w:rsid w:val="00CE7EF0"/>
    <w:rsid w:val="00D60DC9"/>
    <w:rsid w:val="00DF6631"/>
    <w:rsid w:val="00E658A5"/>
    <w:rsid w:val="00E85384"/>
    <w:rsid w:val="00F00548"/>
    <w:rsid w:val="00F51E26"/>
    <w:rsid w:val="00F71569"/>
    <w:rsid w:val="00F73414"/>
    <w:rsid w:val="00F8313E"/>
    <w:rsid w:val="00F91C05"/>
    <w:rsid w:val="00FA2E3C"/>
    <w:rsid w:val="00FC5470"/>
    <w:rsid w:val="00FD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8FE8-CFA9-4679-B031-A89C7467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118</cp:revision>
  <dcterms:created xsi:type="dcterms:W3CDTF">2013-10-15T00:04:00Z</dcterms:created>
  <dcterms:modified xsi:type="dcterms:W3CDTF">2013-10-16T02:10:00Z</dcterms:modified>
</cp:coreProperties>
</file>